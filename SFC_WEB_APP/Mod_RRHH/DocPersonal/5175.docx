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7F77" w14:textId="6A81C9E5" w:rsidR="00BB08EF" w:rsidRDefault="009C79B1">
      <w:r>
        <w:rPr>
          <w:noProof/>
        </w:rPr>
        <w:drawing>
          <wp:anchor distT="0" distB="0" distL="114300" distR="114300" simplePos="0" relativeHeight="251879424" behindDoc="0" locked="0" layoutInCell="1" allowOverlap="1" wp14:anchorId="79A7D250" wp14:editId="2B5DC8CC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378585" cy="1791766"/>
            <wp:effectExtent l="0" t="0" r="0" b="0"/>
            <wp:wrapNone/>
            <wp:docPr id="253" name="Imagen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6"/>
                    <a:stretch/>
                  </pic:blipFill>
                  <pic:spPr bwMode="auto">
                    <a:xfrm>
                      <a:off x="0" y="0"/>
                      <a:ext cx="1382629" cy="17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7744" behindDoc="1" locked="0" layoutInCell="1" allowOverlap="1" wp14:anchorId="1D27BED6" wp14:editId="15D73A52">
                <wp:simplePos x="0" y="0"/>
                <wp:positionH relativeFrom="margin">
                  <wp:posOffset>1619369</wp:posOffset>
                </wp:positionH>
                <wp:positionV relativeFrom="paragraph">
                  <wp:posOffset>-3046</wp:posOffset>
                </wp:positionV>
                <wp:extent cx="4827723" cy="1404620"/>
                <wp:effectExtent l="0" t="0" r="0" b="635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7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B64B1" w14:textId="77777777" w:rsidR="00691453" w:rsidRPr="009C79B1" w:rsidRDefault="00691453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sz w:val="38"/>
                                <w:szCs w:val="38"/>
                              </w:rPr>
                            </w:pPr>
                            <w:r w:rsidRPr="009C79B1">
                              <w:rPr>
                                <w:rFonts w:ascii="Corbel" w:hAnsi="Corbel"/>
                                <w:b/>
                                <w:sz w:val="38"/>
                                <w:szCs w:val="38"/>
                              </w:rPr>
                              <w:t>ALBERTO JESUS ORELLANA MOQUILLAZA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27BE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7.5pt;margin-top:-.25pt;width:380.15pt;height:110.6pt;z-index:-251508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" stroked="f">
                <v:textbox style="mso-fit-shape-to-text:t">
                  <w:txbxContent>
                    <w:p w14:paraId="5DBB64B1" w14:textId="77777777" w:rsidR="00691453" w:rsidRPr="009C79B1" w:rsidRDefault="00691453" w:rsidP="006F118F">
                      <w:pPr>
                        <w:spacing w:after="0"/>
                        <w:rPr>
                          <w:rFonts w:ascii="Corbel" w:hAnsi="Corbel"/>
                          <w:b/>
                          <w:sz w:val="38"/>
                          <w:szCs w:val="38"/>
                        </w:rPr>
                      </w:pPr>
                      <w:r w:rsidRPr="009C79B1">
                        <w:rPr>
                          <w:rFonts w:ascii="Corbel" w:hAnsi="Corbel"/>
                          <w:b/>
                          <w:sz w:val="38"/>
                          <w:szCs w:val="38"/>
                        </w:rPr>
                        <w:t>ALBERTO JESUS ORELLANA MOQUILLAZA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094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2568DE" wp14:editId="2B787C4E">
                <wp:simplePos x="0" y="0"/>
                <wp:positionH relativeFrom="page">
                  <wp:posOffset>11151</wp:posOffset>
                </wp:positionH>
                <wp:positionV relativeFrom="paragraph">
                  <wp:posOffset>-906455</wp:posOffset>
                </wp:positionV>
                <wp:extent cx="345440" cy="11240430"/>
                <wp:effectExtent l="0" t="0" r="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124043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9879" id="Rectángulo 278" o:spid="_x0000_s1026" style="position:absolute;margin-left:.9pt;margin-top:-71.35pt;width:27.2pt;height:885.0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" fillcolor="#a5a5a5 [3206]" stroked="f" strokeweight="1pt">
                <w10:wrap anchorx="page"/>
              </v:rect>
            </w:pict>
          </mc:Fallback>
        </mc:AlternateContent>
      </w:r>
    </w:p>
    <w:p w14:paraId="19B583DA" w14:textId="79B573C1" w:rsidR="000B7921" w:rsidRDefault="000B7921"/>
    <w:p w14:paraId="25211589" w14:textId="1298DAD7" w:rsidR="000B7921" w:rsidRDefault="005C0996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42C8A95" wp14:editId="3E824C58">
                <wp:simplePos x="0" y="0"/>
                <wp:positionH relativeFrom="margin">
                  <wp:posOffset>2230249</wp:posOffset>
                </wp:positionH>
                <wp:positionV relativeFrom="paragraph">
                  <wp:posOffset>160041</wp:posOffset>
                </wp:positionV>
                <wp:extent cx="3776345" cy="1156335"/>
                <wp:effectExtent l="0" t="0" r="0" b="5715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15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1DB3A" w14:textId="77777777" w:rsidR="00691453" w:rsidRPr="00523A9A" w:rsidRDefault="00691453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sz w:val="28"/>
                                <w:szCs w:val="24"/>
                              </w:rPr>
                            </w:pPr>
                            <w:r w:rsidRPr="00523A9A"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  <w:t>Ica, centro</w:t>
                            </w:r>
                          </w:p>
                          <w:p w14:paraId="0AD40F6C" w14:textId="3FAED5F6" w:rsidR="00691453" w:rsidRPr="00523A9A" w:rsidRDefault="00691453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28"/>
                                <w:szCs w:val="24"/>
                                <w:lang w:val="pt-BR"/>
                              </w:rPr>
                            </w:pPr>
                            <w:r w:rsidRPr="00523A9A">
                              <w:rPr>
                                <w:rFonts w:asciiTheme="majorHAnsi" w:hAnsiTheme="majorHAnsi"/>
                                <w:b/>
                                <w:sz w:val="28"/>
                                <w:szCs w:val="24"/>
                                <w:lang w:val="pt-BR"/>
                              </w:rPr>
                              <w:t xml:space="preserve">Edad: </w:t>
                            </w:r>
                            <w:r w:rsidRPr="00523A9A">
                              <w:rPr>
                                <w:rFonts w:asciiTheme="majorHAnsi" w:hAnsiTheme="majorHAnsi"/>
                                <w:sz w:val="28"/>
                                <w:szCs w:val="24"/>
                                <w:lang w:val="pt-BR"/>
                              </w:rPr>
                              <w:t>2</w:t>
                            </w:r>
                            <w:r w:rsidR="00F54DFA">
                              <w:rPr>
                                <w:rFonts w:asciiTheme="majorHAnsi" w:hAnsiTheme="majorHAnsi"/>
                                <w:sz w:val="28"/>
                                <w:szCs w:val="24"/>
                                <w:lang w:val="pt-BR"/>
                              </w:rPr>
                              <w:t>2</w:t>
                            </w:r>
                          </w:p>
                          <w:p w14:paraId="0460636D" w14:textId="4BB636BB" w:rsidR="00691453" w:rsidRPr="00523A9A" w:rsidRDefault="00691453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28"/>
                                <w:szCs w:val="24"/>
                                <w:lang w:val="pt-BR"/>
                              </w:rPr>
                            </w:pPr>
                            <w:r w:rsidRPr="00523A9A">
                              <w:rPr>
                                <w:rFonts w:asciiTheme="majorHAnsi" w:hAnsiTheme="majorHAnsi"/>
                                <w:b/>
                                <w:sz w:val="28"/>
                                <w:szCs w:val="24"/>
                                <w:lang w:val="pt-BR"/>
                              </w:rPr>
                              <w:t xml:space="preserve">Telefono / celular: </w:t>
                            </w:r>
                            <w:r w:rsidRPr="00523A9A">
                              <w:rPr>
                                <w:rFonts w:asciiTheme="majorHAnsi" w:hAnsiTheme="majorHAnsi"/>
                                <w:sz w:val="28"/>
                                <w:szCs w:val="24"/>
                                <w:lang w:val="pt-BR"/>
                              </w:rPr>
                              <w:t>960730155</w:t>
                            </w:r>
                          </w:p>
                          <w:p w14:paraId="00D30120" w14:textId="77777777" w:rsidR="00691453" w:rsidRPr="00523A9A" w:rsidRDefault="00691453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28"/>
                                <w:szCs w:val="24"/>
                                <w:lang w:val="pt-BR"/>
                              </w:rPr>
                            </w:pPr>
                            <w:r w:rsidRPr="00523A9A">
                              <w:rPr>
                                <w:rFonts w:asciiTheme="majorHAnsi" w:hAnsiTheme="majorHAnsi"/>
                                <w:b/>
                                <w:sz w:val="28"/>
                                <w:szCs w:val="24"/>
                                <w:lang w:val="pt-BR"/>
                              </w:rPr>
                              <w:t>E-mail: jesus_orellana18@hotmail.com</w:t>
                            </w:r>
                          </w:p>
                          <w:p w14:paraId="39DEE8C4" w14:textId="77777777" w:rsidR="00691453" w:rsidRPr="006F118F" w:rsidRDefault="00691453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37946D43" w14:textId="77777777" w:rsidR="00691453" w:rsidRPr="009D3B1A" w:rsidRDefault="00691453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8A95" id="_x0000_s1027" type="#_x0000_t202" style="position:absolute;margin-left:175.6pt;margin-top:12.6pt;width:297.35pt;height:91.0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" filled="f" stroked="f">
                <v:textbox>
                  <w:txbxContent>
                    <w:p w14:paraId="21D1DB3A" w14:textId="77777777" w:rsidR="00691453" w:rsidRPr="00523A9A" w:rsidRDefault="00691453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sz w:val="28"/>
                          <w:szCs w:val="24"/>
                        </w:rPr>
                      </w:pPr>
                      <w:r w:rsidRPr="00523A9A">
                        <w:rPr>
                          <w:rFonts w:asciiTheme="majorHAnsi" w:hAnsiTheme="majorHAnsi"/>
                          <w:sz w:val="32"/>
                          <w:szCs w:val="24"/>
                        </w:rPr>
                        <w:t>Ica, centro</w:t>
                      </w:r>
                    </w:p>
                    <w:p w14:paraId="0AD40F6C" w14:textId="3FAED5F6" w:rsidR="00691453" w:rsidRPr="00523A9A" w:rsidRDefault="00691453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28"/>
                          <w:szCs w:val="24"/>
                          <w:lang w:val="pt-BR"/>
                        </w:rPr>
                      </w:pPr>
                      <w:r w:rsidRPr="00523A9A">
                        <w:rPr>
                          <w:rFonts w:asciiTheme="majorHAnsi" w:hAnsiTheme="majorHAnsi"/>
                          <w:b/>
                          <w:sz w:val="28"/>
                          <w:szCs w:val="24"/>
                          <w:lang w:val="pt-BR"/>
                        </w:rPr>
                        <w:t xml:space="preserve">Edad: </w:t>
                      </w:r>
                      <w:r w:rsidRPr="00523A9A">
                        <w:rPr>
                          <w:rFonts w:asciiTheme="majorHAnsi" w:hAnsiTheme="majorHAnsi"/>
                          <w:sz w:val="28"/>
                          <w:szCs w:val="24"/>
                          <w:lang w:val="pt-BR"/>
                        </w:rPr>
                        <w:t>2</w:t>
                      </w:r>
                      <w:r w:rsidR="00F54DFA">
                        <w:rPr>
                          <w:rFonts w:asciiTheme="majorHAnsi" w:hAnsiTheme="majorHAnsi"/>
                          <w:sz w:val="28"/>
                          <w:szCs w:val="24"/>
                          <w:lang w:val="pt-BR"/>
                        </w:rPr>
                        <w:t>2</w:t>
                      </w:r>
                    </w:p>
                    <w:p w14:paraId="0460636D" w14:textId="4BB636BB" w:rsidR="00691453" w:rsidRPr="00523A9A" w:rsidRDefault="00691453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28"/>
                          <w:szCs w:val="24"/>
                          <w:lang w:val="pt-BR"/>
                        </w:rPr>
                      </w:pPr>
                      <w:r w:rsidRPr="00523A9A">
                        <w:rPr>
                          <w:rFonts w:asciiTheme="majorHAnsi" w:hAnsiTheme="majorHAnsi"/>
                          <w:b/>
                          <w:sz w:val="28"/>
                          <w:szCs w:val="24"/>
                          <w:lang w:val="pt-BR"/>
                        </w:rPr>
                        <w:t xml:space="preserve">Telefono / celular: </w:t>
                      </w:r>
                      <w:r w:rsidRPr="00523A9A">
                        <w:rPr>
                          <w:rFonts w:asciiTheme="majorHAnsi" w:hAnsiTheme="majorHAnsi"/>
                          <w:sz w:val="28"/>
                          <w:szCs w:val="24"/>
                          <w:lang w:val="pt-BR"/>
                        </w:rPr>
                        <w:t>960730155</w:t>
                      </w:r>
                    </w:p>
                    <w:p w14:paraId="00D30120" w14:textId="77777777" w:rsidR="00691453" w:rsidRPr="00523A9A" w:rsidRDefault="00691453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28"/>
                          <w:szCs w:val="24"/>
                          <w:lang w:val="pt-BR"/>
                        </w:rPr>
                      </w:pPr>
                      <w:r w:rsidRPr="00523A9A">
                        <w:rPr>
                          <w:rFonts w:asciiTheme="majorHAnsi" w:hAnsiTheme="majorHAnsi"/>
                          <w:b/>
                          <w:sz w:val="28"/>
                          <w:szCs w:val="24"/>
                          <w:lang w:val="pt-BR"/>
                        </w:rPr>
                        <w:t>E-mail: jesus_orellana18@hotmail.com</w:t>
                      </w:r>
                    </w:p>
                    <w:p w14:paraId="39DEE8C4" w14:textId="77777777" w:rsidR="00691453" w:rsidRPr="006F118F" w:rsidRDefault="00691453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</w:p>
                    <w:p w14:paraId="37946D43" w14:textId="77777777" w:rsidR="00691453" w:rsidRPr="009D3B1A" w:rsidRDefault="00691453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6E3DB5" wp14:editId="1D1E1318">
                <wp:simplePos x="0" y="0"/>
                <wp:positionH relativeFrom="column">
                  <wp:posOffset>1759058</wp:posOffset>
                </wp:positionH>
                <wp:positionV relativeFrom="paragraph">
                  <wp:posOffset>75845</wp:posOffset>
                </wp:positionV>
                <wp:extent cx="5783580" cy="1209782"/>
                <wp:effectExtent l="0" t="0" r="26670" b="2857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20978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33528" id="Rectángulo redondeado 279" o:spid="_x0000_s1026" style="position:absolute;margin-left:138.5pt;margin-top:5.95pt;width:455.4pt;height:95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29082DA4" w14:textId="42D76693" w:rsidR="000B7921" w:rsidRDefault="005C0996">
      <w:r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4BF8D67C" wp14:editId="3F920F53">
                <wp:simplePos x="0" y="0"/>
                <wp:positionH relativeFrom="column">
                  <wp:posOffset>2098051</wp:posOffset>
                </wp:positionH>
                <wp:positionV relativeFrom="paragraph">
                  <wp:posOffset>50316</wp:posOffset>
                </wp:positionV>
                <wp:extent cx="61993" cy="755306"/>
                <wp:effectExtent l="0" t="0" r="14605" b="2603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93" cy="755306"/>
                          <a:chOff x="0" y="0"/>
                          <a:chExt cx="48260" cy="624908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BDEFF" id="Grupo 282" o:spid="_x0000_s1026" style="position:absolute;margin-left:165.2pt;margin-top:3.95pt;width:4.9pt;height:59.45pt;z-index:251809792;mso-width-relative:margin;mso-height-relative:margin" coordsize="482,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14:paraId="5424121F" w14:textId="7E38CFDD" w:rsidR="000B7921" w:rsidRDefault="000B7921"/>
    <w:p w14:paraId="287D60A5" w14:textId="4C372F8A" w:rsidR="000B7921" w:rsidRDefault="000B7921"/>
    <w:p w14:paraId="2951C2AE" w14:textId="03787849" w:rsidR="000B7921" w:rsidRDefault="000B7921"/>
    <w:p w14:paraId="49E9199C" w14:textId="2DEE107F" w:rsidR="000B7921" w:rsidRDefault="009C79B1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DCC7133" wp14:editId="706C5212">
                <wp:simplePos x="0" y="0"/>
                <wp:positionH relativeFrom="margin">
                  <wp:align>left</wp:align>
                </wp:positionH>
                <wp:positionV relativeFrom="paragraph">
                  <wp:posOffset>3724</wp:posOffset>
                </wp:positionV>
                <wp:extent cx="6315559" cy="302216"/>
                <wp:effectExtent l="0" t="0" r="9525" b="31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559" cy="3022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6FAE8" w14:textId="75B0A9DD" w:rsidR="009C79B1" w:rsidRPr="009F73CE" w:rsidRDefault="009F73CE" w:rsidP="009C79B1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DATOS</w:t>
                            </w:r>
                          </w:p>
                          <w:p w14:paraId="1E0450F4" w14:textId="77777777" w:rsidR="009C79B1" w:rsidRDefault="009C79B1" w:rsidP="009C79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7133" id="Rectángulo 49" o:spid="_x0000_s1028" style="position:absolute;margin-left:0;margin-top:.3pt;width:497.3pt;height:23.8pt;z-index:251899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" fillcolor="#1f4d78 [1604]" stroked="f" strokeweight="1pt">
                <v:textbox>
                  <w:txbxContent>
                    <w:p w14:paraId="00F6FAE8" w14:textId="75B0A9DD" w:rsidR="009C79B1" w:rsidRPr="009F73CE" w:rsidRDefault="009F73CE" w:rsidP="009C79B1">
                      <w:pPr>
                        <w:spacing w:after="0"/>
                        <w:jc w:val="center"/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  <w:t>DATOS</w:t>
                      </w:r>
                    </w:p>
                    <w:p w14:paraId="1E0450F4" w14:textId="77777777" w:rsidR="009C79B1" w:rsidRDefault="009C79B1" w:rsidP="009C79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19A6D6" w14:textId="3FAB4583" w:rsidR="000B7921" w:rsidRDefault="005C0996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E8BA753" wp14:editId="1488D435">
                <wp:simplePos x="0" y="0"/>
                <wp:positionH relativeFrom="margin">
                  <wp:align>left</wp:align>
                </wp:positionH>
                <wp:positionV relativeFrom="paragraph">
                  <wp:posOffset>237275</wp:posOffset>
                </wp:positionV>
                <wp:extent cx="6330939" cy="1131377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39" cy="1131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171D8" w14:textId="6E8630A4" w:rsidR="005C0996" w:rsidRPr="005C0996" w:rsidRDefault="005C0996" w:rsidP="005C09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C09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Estado civil</w:t>
                            </w:r>
                            <w:r w:rsidRPr="005C0996">
                              <w:rPr>
                                <w:sz w:val="28"/>
                                <w:szCs w:val="28"/>
                              </w:rPr>
                              <w:t xml:space="preserve">: Soltero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</w:t>
                            </w:r>
                            <w:r w:rsidR="00CA7A97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CA7A97" w:rsidRPr="00CA7A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DNI:</w:t>
                            </w:r>
                            <w:r w:rsidR="00CA7A97">
                              <w:rPr>
                                <w:sz w:val="28"/>
                                <w:szCs w:val="28"/>
                              </w:rPr>
                              <w:t xml:space="preserve"> 71880291</w:t>
                            </w:r>
                          </w:p>
                          <w:p w14:paraId="5EA93413" w14:textId="2D04FF96" w:rsidR="005C0996" w:rsidRPr="005C0996" w:rsidRDefault="005C0996" w:rsidP="005C09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C09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Nacionalidad:</w:t>
                            </w:r>
                            <w:r w:rsidRPr="005C0996">
                              <w:rPr>
                                <w:sz w:val="28"/>
                                <w:szCs w:val="28"/>
                              </w:rPr>
                              <w:t xml:space="preserve"> Peruano</w:t>
                            </w:r>
                            <w:r w:rsidR="00CA7A97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</w:t>
                            </w:r>
                            <w:r w:rsidR="00CA7A97" w:rsidRPr="00CA7A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Dirección:</w:t>
                            </w:r>
                            <w:r w:rsidR="00CA7A97">
                              <w:rPr>
                                <w:sz w:val="28"/>
                                <w:szCs w:val="28"/>
                              </w:rPr>
                              <w:t xml:space="preserve"> Micaela bastidas R-30</w:t>
                            </w:r>
                          </w:p>
                          <w:p w14:paraId="1C3F971E" w14:textId="77777777" w:rsidR="005C0996" w:rsidRPr="005C0996" w:rsidRDefault="005C0996" w:rsidP="005C09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C09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Fecha de nacimiento</w:t>
                            </w:r>
                            <w:r w:rsidRPr="005C0996">
                              <w:rPr>
                                <w:sz w:val="28"/>
                                <w:szCs w:val="28"/>
                              </w:rPr>
                              <w:t>: 18/05/1998</w:t>
                            </w:r>
                          </w:p>
                          <w:p w14:paraId="1148E637" w14:textId="77777777" w:rsidR="005C0996" w:rsidRDefault="005C0996" w:rsidP="005C09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A753" id="Rectángulo 52" o:spid="_x0000_s1029" style="position:absolute;margin-left:0;margin-top:18.7pt;width:498.5pt;height:89.1pt;z-index:251905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" filled="f" stroked="f" strokeweight="1pt">
                <v:textbox>
                  <w:txbxContent>
                    <w:p w14:paraId="19F171D8" w14:textId="6E8630A4" w:rsidR="005C0996" w:rsidRPr="005C0996" w:rsidRDefault="005C0996" w:rsidP="005C0996">
                      <w:pPr>
                        <w:rPr>
                          <w:sz w:val="28"/>
                          <w:szCs w:val="28"/>
                        </w:rPr>
                      </w:pPr>
                      <w:r w:rsidRPr="005C0996">
                        <w:rPr>
                          <w:b/>
                          <w:bCs/>
                          <w:sz w:val="28"/>
                          <w:szCs w:val="28"/>
                        </w:rPr>
                        <w:t>Estado civil</w:t>
                      </w:r>
                      <w:r w:rsidRPr="005C0996">
                        <w:rPr>
                          <w:sz w:val="28"/>
                          <w:szCs w:val="28"/>
                        </w:rPr>
                        <w:t xml:space="preserve">: Soltero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</w:t>
                      </w:r>
                      <w:r w:rsidR="00CA7A97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CA7A97" w:rsidRPr="00CA7A97">
                        <w:rPr>
                          <w:b/>
                          <w:bCs/>
                          <w:sz w:val="28"/>
                          <w:szCs w:val="28"/>
                        </w:rPr>
                        <w:t>DNI:</w:t>
                      </w:r>
                      <w:r w:rsidR="00CA7A97">
                        <w:rPr>
                          <w:sz w:val="28"/>
                          <w:szCs w:val="28"/>
                        </w:rPr>
                        <w:t xml:space="preserve"> 71880291</w:t>
                      </w:r>
                    </w:p>
                    <w:p w14:paraId="5EA93413" w14:textId="2D04FF96" w:rsidR="005C0996" w:rsidRPr="005C0996" w:rsidRDefault="005C0996" w:rsidP="005C0996">
                      <w:pPr>
                        <w:rPr>
                          <w:sz w:val="28"/>
                          <w:szCs w:val="28"/>
                        </w:rPr>
                      </w:pPr>
                      <w:r w:rsidRPr="005C0996">
                        <w:rPr>
                          <w:b/>
                          <w:bCs/>
                          <w:sz w:val="28"/>
                          <w:szCs w:val="28"/>
                        </w:rPr>
                        <w:t>Nacionalidad:</w:t>
                      </w:r>
                      <w:r w:rsidRPr="005C0996">
                        <w:rPr>
                          <w:sz w:val="28"/>
                          <w:szCs w:val="28"/>
                        </w:rPr>
                        <w:t xml:space="preserve"> Peruano</w:t>
                      </w:r>
                      <w:r w:rsidR="00CA7A97">
                        <w:rPr>
                          <w:sz w:val="28"/>
                          <w:szCs w:val="28"/>
                        </w:rPr>
                        <w:t xml:space="preserve">                                                  </w:t>
                      </w:r>
                      <w:r w:rsidR="00CA7A97" w:rsidRPr="00CA7A97">
                        <w:rPr>
                          <w:b/>
                          <w:bCs/>
                          <w:sz w:val="28"/>
                          <w:szCs w:val="28"/>
                        </w:rPr>
                        <w:t>Dirección:</w:t>
                      </w:r>
                      <w:r w:rsidR="00CA7A97">
                        <w:rPr>
                          <w:sz w:val="28"/>
                          <w:szCs w:val="28"/>
                        </w:rPr>
                        <w:t xml:space="preserve"> Micaela bastidas R-30</w:t>
                      </w:r>
                    </w:p>
                    <w:p w14:paraId="1C3F971E" w14:textId="77777777" w:rsidR="005C0996" w:rsidRPr="005C0996" w:rsidRDefault="005C0996" w:rsidP="005C0996">
                      <w:pPr>
                        <w:rPr>
                          <w:sz w:val="28"/>
                          <w:szCs w:val="28"/>
                        </w:rPr>
                      </w:pPr>
                      <w:r w:rsidRPr="005C0996">
                        <w:rPr>
                          <w:b/>
                          <w:bCs/>
                          <w:sz w:val="28"/>
                          <w:szCs w:val="28"/>
                        </w:rPr>
                        <w:t>Fecha de nacimiento</w:t>
                      </w:r>
                      <w:r w:rsidRPr="005C0996">
                        <w:rPr>
                          <w:sz w:val="28"/>
                          <w:szCs w:val="28"/>
                        </w:rPr>
                        <w:t>: 18/05/1998</w:t>
                      </w:r>
                    </w:p>
                    <w:p w14:paraId="1148E637" w14:textId="77777777" w:rsidR="005C0996" w:rsidRDefault="005C0996" w:rsidP="005C099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940829" w14:textId="4F437FD9" w:rsidR="00F54DFA" w:rsidRDefault="00F54DFA"/>
    <w:p w14:paraId="6B8C7DB3" w14:textId="07BF1C04" w:rsidR="005C0996" w:rsidRDefault="005C0996"/>
    <w:p w14:paraId="49A26CCA" w14:textId="77346915" w:rsidR="005C0996" w:rsidRDefault="005C0996"/>
    <w:p w14:paraId="30B03374" w14:textId="77777777" w:rsidR="005C0996" w:rsidRDefault="005C0996"/>
    <w:p w14:paraId="24727BCE" w14:textId="570B7288" w:rsidR="009C79B1" w:rsidRDefault="005C0996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6020934" wp14:editId="1099BA37">
                <wp:simplePos x="0" y="0"/>
                <wp:positionH relativeFrom="margin">
                  <wp:posOffset>-38746</wp:posOffset>
                </wp:positionH>
                <wp:positionV relativeFrom="paragraph">
                  <wp:posOffset>126516</wp:posOffset>
                </wp:positionV>
                <wp:extent cx="6393051" cy="309966"/>
                <wp:effectExtent l="0" t="0" r="8255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051" cy="3099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AF0F6" w14:textId="483DBE2F" w:rsidR="009C79B1" w:rsidRPr="009F73CE" w:rsidRDefault="009C79B1" w:rsidP="009C79B1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F73CE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EX</w:t>
                            </w:r>
                            <w:r w:rsidRPr="009F73CE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TRACTO</w:t>
                            </w:r>
                          </w:p>
                          <w:p w14:paraId="20EAC890" w14:textId="77777777" w:rsidR="009C79B1" w:rsidRDefault="009C79B1" w:rsidP="009C79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20934" id="Rectángulo 50" o:spid="_x0000_s1030" style="position:absolute;margin-left:-3.05pt;margin-top:9.95pt;width:503.4pt;height:24.4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" fillcolor="#1f4d78 [1604]" stroked="f" strokeweight="1pt">
                <v:textbox>
                  <w:txbxContent>
                    <w:p w14:paraId="08AAF0F6" w14:textId="483DBE2F" w:rsidR="009C79B1" w:rsidRPr="009F73CE" w:rsidRDefault="009C79B1" w:rsidP="009C79B1">
                      <w:pPr>
                        <w:spacing w:after="0"/>
                        <w:jc w:val="center"/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F73CE"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  <w:t>EX</w:t>
                      </w:r>
                      <w:r w:rsidRPr="009F73CE"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  <w:t>TRACTO</w:t>
                      </w:r>
                    </w:p>
                    <w:p w14:paraId="20EAC890" w14:textId="77777777" w:rsidR="009C79B1" w:rsidRDefault="009C79B1" w:rsidP="009C79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5E426E" w14:textId="57F724DC" w:rsidR="000B7921" w:rsidRDefault="000B7921"/>
    <w:p w14:paraId="220BE2B6" w14:textId="3F4E023C" w:rsidR="005C0996" w:rsidRDefault="005C0996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AB83E8F" wp14:editId="337F98A5">
                <wp:simplePos x="0" y="0"/>
                <wp:positionH relativeFrom="margin">
                  <wp:align>left</wp:align>
                </wp:positionH>
                <wp:positionV relativeFrom="paragraph">
                  <wp:posOffset>107487</wp:posOffset>
                </wp:positionV>
                <wp:extent cx="6276814" cy="1193370"/>
                <wp:effectExtent l="0" t="0" r="0" b="0"/>
                <wp:wrapNone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814" cy="11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AEB4A" w14:textId="62EF471B" w:rsidR="00691453" w:rsidRPr="000B7921" w:rsidRDefault="00F54DFA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Estudiante d</w:t>
                            </w:r>
                            <w:r w:rsidR="00691453" w:rsidRPr="000B792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el 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último año de Ingeniería </w:t>
                            </w:r>
                            <w:r w:rsidR="009C79B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Electrónica,</w:t>
                            </w:r>
                            <w:r w:rsidR="00691453" w:rsidRPr="000B792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621D7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con habilidad para buscar y obtener solución frente a problemas, con </w:t>
                            </w:r>
                            <w:r w:rsidR="00691453" w:rsidRPr="000B792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buena comunicación y adaptabilidad en el entorno en el que </w:t>
                            </w:r>
                            <w:r w:rsidR="000621D7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s</w:t>
                            </w:r>
                            <w:r w:rsidR="00691453" w:rsidRPr="000B792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e encuentre,</w:t>
                            </w:r>
                            <w:r w:rsidR="000621D7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con</w:t>
                            </w:r>
                            <w:r w:rsidR="00691453" w:rsidRPr="000B792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la capacidad necesaria para desempeñar diversas actividades, </w:t>
                            </w:r>
                            <w:r w:rsidR="005C0996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de manera </w:t>
                            </w:r>
                            <w:r w:rsidR="00691453" w:rsidRPr="000B792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responsable y comprometido con </w:t>
                            </w:r>
                            <w:r w:rsidR="000621D7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su labor</w:t>
                            </w:r>
                            <w:r w:rsidR="00691453" w:rsidRPr="000B792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3E8F" id="_x0000_s1031" type="#_x0000_t202" style="position:absolute;margin-left:0;margin-top:8.45pt;width:494.25pt;height:93.95pt;z-index:251808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" filled="f" stroked="f">
                <v:textbox>
                  <w:txbxContent>
                    <w:p w14:paraId="121AEB4A" w14:textId="62EF471B" w:rsidR="00691453" w:rsidRPr="000B7921" w:rsidRDefault="00F54DFA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Estudiante d</w:t>
                      </w:r>
                      <w:r w:rsidR="00691453" w:rsidRPr="000B7921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el 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último año de Ingeniería </w:t>
                      </w:r>
                      <w:r w:rsidR="009C79B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Electrónica,</w:t>
                      </w:r>
                      <w:r w:rsidR="00691453" w:rsidRPr="000B7921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</w:t>
                      </w:r>
                      <w:r w:rsidR="000621D7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con habilidad para buscar y obtener solución frente a problemas, con </w:t>
                      </w:r>
                      <w:r w:rsidR="00691453" w:rsidRPr="000B7921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buena comunicación y adaptabilidad en el entorno en el que </w:t>
                      </w:r>
                      <w:r w:rsidR="000621D7">
                        <w:rPr>
                          <w:rFonts w:asciiTheme="majorHAnsi" w:hAnsiTheme="majorHAnsi"/>
                          <w:sz w:val="28"/>
                          <w:szCs w:val="28"/>
                        </w:rPr>
                        <w:t>s</w:t>
                      </w:r>
                      <w:r w:rsidR="00691453" w:rsidRPr="000B792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e encuentre,</w:t>
                      </w:r>
                      <w:r w:rsidR="000621D7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con</w:t>
                      </w:r>
                      <w:r w:rsidR="00691453" w:rsidRPr="000B7921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la capacidad necesaria para desempeñar diversas actividades, </w:t>
                      </w:r>
                      <w:r w:rsidR="005C0996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de manera </w:t>
                      </w:r>
                      <w:r w:rsidR="00691453" w:rsidRPr="000B7921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responsable y comprometido con </w:t>
                      </w:r>
                      <w:r w:rsidR="000621D7">
                        <w:rPr>
                          <w:rFonts w:asciiTheme="majorHAnsi" w:hAnsiTheme="majorHAnsi"/>
                          <w:sz w:val="28"/>
                          <w:szCs w:val="28"/>
                        </w:rPr>
                        <w:t>su labor</w:t>
                      </w:r>
                      <w:r w:rsidR="00691453" w:rsidRPr="000B792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EFFE58" w14:textId="3057A1AE" w:rsidR="005C0996" w:rsidRDefault="005C0996"/>
    <w:p w14:paraId="6C712000" w14:textId="27C22ABB" w:rsidR="005C0996" w:rsidRDefault="005C0996"/>
    <w:p w14:paraId="638DDBAC" w14:textId="0D643192" w:rsidR="005C0996" w:rsidRDefault="005C0996"/>
    <w:p w14:paraId="036935D9" w14:textId="56659C84" w:rsidR="005C0996" w:rsidRDefault="005C0996"/>
    <w:p w14:paraId="113C3D77" w14:textId="2DA733A4" w:rsidR="00861CC4" w:rsidRDefault="000621D7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F98E71" wp14:editId="145A7CB3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323308" cy="301625"/>
                <wp:effectExtent l="0" t="0" r="1905" b="3175"/>
                <wp:wrapNone/>
                <wp:docPr id="328" name="Rectá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308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64C66" w14:textId="77777777" w:rsidR="00F54DFA" w:rsidRPr="009F73CE" w:rsidRDefault="00F54DFA" w:rsidP="00F54DFA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F73CE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EXPERIENCIA</w:t>
                            </w:r>
                          </w:p>
                          <w:p w14:paraId="70B45C79" w14:textId="77777777" w:rsidR="00F54DFA" w:rsidRDefault="00F54DFA" w:rsidP="00F54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98E71" id="Rectángulo 328" o:spid="_x0000_s1032" style="position:absolute;margin-left:0;margin-top:.8pt;width:497.9pt;height:23.75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" fillcolor="#1f4d78 [1604]" stroked="f" strokeweight="1pt">
                <v:textbox>
                  <w:txbxContent>
                    <w:p w14:paraId="5B364C66" w14:textId="77777777" w:rsidR="00F54DFA" w:rsidRPr="009F73CE" w:rsidRDefault="00F54DFA" w:rsidP="00F54DFA">
                      <w:pPr>
                        <w:spacing w:after="0"/>
                        <w:jc w:val="center"/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F73CE"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  <w:t>EXPERIENCIA</w:t>
                      </w:r>
                    </w:p>
                    <w:p w14:paraId="70B45C79" w14:textId="77777777" w:rsidR="00F54DFA" w:rsidRDefault="00F54DFA" w:rsidP="00F54DF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0277D" w14:textId="24E2359E" w:rsidR="000B7921" w:rsidRDefault="000B7921"/>
    <w:p w14:paraId="099BFEB7" w14:textId="0359BE32" w:rsidR="000B7921" w:rsidRDefault="000A1A52"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1917847" wp14:editId="64752597">
                <wp:simplePos x="0" y="0"/>
                <wp:positionH relativeFrom="margin">
                  <wp:align>left</wp:align>
                </wp:positionH>
                <wp:positionV relativeFrom="paragraph">
                  <wp:posOffset>3670</wp:posOffset>
                </wp:positionV>
                <wp:extent cx="5997844" cy="565150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844" cy="565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7B8BFB" w14:textId="77777777" w:rsidR="000A1A52" w:rsidRPr="00861CC4" w:rsidRDefault="000A1A52" w:rsidP="00F54DF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61CC4"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EL PEDREGAL S.A</w:t>
                            </w:r>
                          </w:p>
                          <w:p w14:paraId="56B5DF9E" w14:textId="5C1FB142" w:rsidR="000A1A52" w:rsidRPr="000A1A52" w:rsidRDefault="000A1A52" w:rsidP="00F54DFA">
                            <w:pPr>
                              <w:spacing w:line="276" w:lineRule="auto"/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Diciembre de 2019 -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3B36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febrero</w:t>
                            </w:r>
                            <w:r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de 2020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0A1A52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Operario de embalaje </w:t>
                            </w:r>
                            <w:r w:rsidR="009F3B3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/</w:t>
                            </w:r>
                            <w:r w:rsidRPr="000A1A52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Marcado (uva)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17847" id="Rectángulo 44" o:spid="_x0000_s1033" style="position:absolute;margin-left:0;margin-top:.3pt;width:472.25pt;height:44.5pt;z-index:25189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" filled="f" stroked="f" strokeweight="1pt">
                <v:textbox>
                  <w:txbxContent>
                    <w:p w14:paraId="187B8BFB" w14:textId="77777777" w:rsidR="000A1A52" w:rsidRPr="00861CC4" w:rsidRDefault="000A1A52" w:rsidP="00F54DF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61CC4"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EL PEDREGAL S.A</w:t>
                      </w:r>
                    </w:p>
                    <w:p w14:paraId="56B5DF9E" w14:textId="5C1FB142" w:rsidR="000A1A52" w:rsidRPr="000A1A52" w:rsidRDefault="000A1A52" w:rsidP="00F54DFA">
                      <w:pPr>
                        <w:spacing w:line="276" w:lineRule="auto"/>
                      </w:pP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            </w:t>
                      </w:r>
                      <w:r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Diciembre de 2019 -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9F3B36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febrero</w:t>
                      </w:r>
                      <w:r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de 2020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– </w:t>
                      </w:r>
                      <w:r w:rsidRPr="000A1A52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Operario de embalaje </w:t>
                      </w:r>
                      <w:r w:rsidR="009F3B36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/</w:t>
                      </w:r>
                      <w:r w:rsidRPr="000A1A52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Marcado (uva)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FAF539" w14:textId="7A05FED2" w:rsidR="000B7921" w:rsidRDefault="000B7921"/>
    <w:p w14:paraId="4E0599C0" w14:textId="035DDB26" w:rsidR="000B7921" w:rsidRDefault="009C79B1" w:rsidP="000A1A52">
      <w:pPr>
        <w:tabs>
          <w:tab w:val="left" w:pos="5772"/>
        </w:tabs>
      </w:pP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EA63DF4" wp14:editId="5DA8852B">
                <wp:simplePos x="0" y="0"/>
                <wp:positionH relativeFrom="margin">
                  <wp:align>left</wp:align>
                </wp:positionH>
                <wp:positionV relativeFrom="paragraph">
                  <wp:posOffset>119111</wp:posOffset>
                </wp:positionV>
                <wp:extent cx="5997575" cy="565150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565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A7B16A" w14:textId="3D716F09" w:rsidR="00FB26D0" w:rsidRPr="00861CC4" w:rsidRDefault="009F3B36" w:rsidP="00F54DF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61CC4"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es-ES"/>
                              </w:rPr>
                              <w:t>HALCONES SECURITY DEL PACIFICO S.A.C.</w:t>
                            </w:r>
                          </w:p>
                          <w:p w14:paraId="6E6AADAC" w14:textId="0D6341DF" w:rsidR="00FB26D0" w:rsidRPr="000A1A52" w:rsidRDefault="000A1A52" w:rsidP="00F54DFA">
                            <w:pPr>
                              <w:spacing w:line="276" w:lineRule="auto"/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9F3B36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febrero</w:t>
                            </w:r>
                            <w:r w:rsidR="00FB26D0"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FB26D0"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201</w:t>
                            </w:r>
                            <w:r w:rsidR="00FB26D0"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9</w:t>
                            </w:r>
                            <w:r w:rsidR="00FB26D0"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3B36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3B36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abril de 2019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9F3B3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Monitoreo de cámaras / vigilancia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63DF4" id="Rectángulo 32" o:spid="_x0000_s1034" style="position:absolute;margin-left:0;margin-top:9.4pt;width:472.25pt;height:44.5pt;z-index:251883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" filled="f" stroked="f" strokeweight="1pt">
                <v:textbox>
                  <w:txbxContent>
                    <w:p w14:paraId="16A7B16A" w14:textId="3D716F09" w:rsidR="00FB26D0" w:rsidRPr="00861CC4" w:rsidRDefault="009F3B36" w:rsidP="00F54DF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61CC4"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  <w:lang w:val="es-ES"/>
                        </w:rPr>
                        <w:t>HALCONES SECURITY DEL PACIFICO S.A.C.</w:t>
                      </w:r>
                    </w:p>
                    <w:p w14:paraId="6E6AADAC" w14:textId="0D6341DF" w:rsidR="00FB26D0" w:rsidRPr="000A1A52" w:rsidRDefault="000A1A52" w:rsidP="00F54DFA">
                      <w:pPr>
                        <w:spacing w:line="276" w:lineRule="auto"/>
                      </w:pP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            </w:t>
                      </w:r>
                      <w:r w:rsidR="009F3B36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febrero</w:t>
                      </w:r>
                      <w:r w:rsidR="00FB26D0"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de </w:t>
                      </w:r>
                      <w:r w:rsidR="00FB26D0"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201</w:t>
                      </w:r>
                      <w:r w:rsidR="00FB26D0"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9</w:t>
                      </w:r>
                      <w:r w:rsidR="00FB26D0"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9F3B36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9F3B36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abril de 2019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– </w:t>
                      </w:r>
                      <w:r w:rsidR="009F3B36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Monitoreo de cámaras / vigilancia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FA24C1" w14:textId="65772105" w:rsidR="000B7921" w:rsidRDefault="000B7921"/>
    <w:p w14:paraId="2876C43F" w14:textId="1A88BB0A" w:rsidR="000B7921" w:rsidRDefault="00861CC4"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2BC050" wp14:editId="0A7C281B">
                <wp:simplePos x="0" y="0"/>
                <wp:positionH relativeFrom="margin">
                  <wp:align>left</wp:align>
                </wp:positionH>
                <wp:positionV relativeFrom="paragraph">
                  <wp:posOffset>227437</wp:posOffset>
                </wp:positionV>
                <wp:extent cx="5997575" cy="56515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565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17E282" w14:textId="359EDCE4" w:rsidR="000A1A52" w:rsidRPr="00861CC4" w:rsidRDefault="000A1A52" w:rsidP="00F54DF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61CC4"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SOCIEDAD AGRICOLA DROKASA S.A</w:t>
                            </w:r>
                          </w:p>
                          <w:p w14:paraId="14595FEF" w14:textId="73EE1DA4" w:rsidR="000A1A52" w:rsidRPr="000A1A52" w:rsidRDefault="000A1A52" w:rsidP="00F54DFA">
                            <w:pPr>
                              <w:spacing w:line="276" w:lineRule="auto"/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Diciembre de 201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8</w:t>
                            </w:r>
                            <w:r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3B36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enero</w:t>
                            </w:r>
                            <w:r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19 – </w:t>
                            </w:r>
                            <w:r w:rsidRPr="009F3B3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Operario</w:t>
                            </w:r>
                            <w:r w:rsidRPr="009F3B3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1A52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de embalaje</w:t>
                            </w:r>
                            <w:r w:rsidR="009F3B3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1A52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r w:rsidR="009F3B3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Esparrago</w:t>
                            </w:r>
                            <w:r w:rsidRPr="000A1A52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BC050" id="Rectángulo 45" o:spid="_x0000_s1035" style="position:absolute;margin-left:0;margin-top:17.9pt;width:472.25pt;height:44.5pt;z-index:251892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" filled="f" stroked="f" strokeweight="1pt">
                <v:textbox>
                  <w:txbxContent>
                    <w:p w14:paraId="2917E282" w14:textId="359EDCE4" w:rsidR="000A1A52" w:rsidRPr="00861CC4" w:rsidRDefault="000A1A52" w:rsidP="00F54DF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61CC4"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SOCIEDAD AGRICOLA DROKASA S.A</w:t>
                      </w:r>
                    </w:p>
                    <w:p w14:paraId="14595FEF" w14:textId="73EE1DA4" w:rsidR="000A1A52" w:rsidRPr="000A1A52" w:rsidRDefault="000A1A52" w:rsidP="00F54DFA">
                      <w:pPr>
                        <w:spacing w:line="276" w:lineRule="auto"/>
                      </w:pP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            </w:t>
                      </w:r>
                      <w:r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Diciembre de 201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8</w:t>
                      </w:r>
                      <w:r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9F3B36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enero</w:t>
                      </w:r>
                      <w:r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de </w:t>
                      </w:r>
                      <w:r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19 – </w:t>
                      </w:r>
                      <w:r w:rsidRPr="009F3B36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Operario</w:t>
                      </w:r>
                      <w:r w:rsidRPr="009F3B36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0A1A52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de embalaje</w:t>
                      </w:r>
                      <w:r w:rsidR="009F3B36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0A1A52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(</w:t>
                      </w:r>
                      <w:r w:rsidR="009F3B36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Esparrago</w:t>
                      </w:r>
                      <w:r w:rsidRPr="000A1A52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4C916" w14:textId="0BDF8F4A" w:rsidR="000B7921" w:rsidRDefault="000B7921"/>
    <w:p w14:paraId="21FAC954" w14:textId="7BC01858" w:rsidR="000B7921" w:rsidRDefault="000B7921"/>
    <w:p w14:paraId="024B3802" w14:textId="4FAFA02A" w:rsidR="000B7921" w:rsidRDefault="00861CC4"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241E0C" wp14:editId="1BBAD0F4">
                <wp:simplePos x="0" y="0"/>
                <wp:positionH relativeFrom="margin">
                  <wp:align>left</wp:align>
                </wp:positionH>
                <wp:positionV relativeFrom="paragraph">
                  <wp:posOffset>73380</wp:posOffset>
                </wp:positionV>
                <wp:extent cx="5997575" cy="565150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565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65332A" w14:textId="2EFEB3D0" w:rsidR="00604CDB" w:rsidRPr="00861CC4" w:rsidRDefault="00604CDB" w:rsidP="00F54DF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61CC4"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PORTA ICA</w:t>
                            </w:r>
                          </w:p>
                          <w:p w14:paraId="1268A222" w14:textId="445AD0BC" w:rsidR="00604CDB" w:rsidRPr="000A1A52" w:rsidRDefault="00604CDB" w:rsidP="00F54DFA">
                            <w:pPr>
                              <w:spacing w:line="276" w:lineRule="auto"/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Enero</w:t>
                            </w:r>
                            <w:r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de 201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8</w:t>
                            </w:r>
                            <w:r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marzo</w:t>
                            </w:r>
                            <w:r w:rsidRPr="000A1A52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de 20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Asesor de ventas - 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41E0C" id="Rectángulo 46" o:spid="_x0000_s1036" style="position:absolute;margin-left:0;margin-top:5.8pt;width:472.25pt;height:44.5pt;z-index:25189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" filled="f" stroked="f" strokeweight="1pt">
                <v:textbox>
                  <w:txbxContent>
                    <w:p w14:paraId="3165332A" w14:textId="2EFEB3D0" w:rsidR="00604CDB" w:rsidRPr="00861CC4" w:rsidRDefault="00604CDB" w:rsidP="00F54DF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61CC4"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PORTA ICA</w:t>
                      </w:r>
                    </w:p>
                    <w:p w14:paraId="1268A222" w14:textId="445AD0BC" w:rsidR="00604CDB" w:rsidRPr="000A1A52" w:rsidRDefault="00604CDB" w:rsidP="00F54DFA">
                      <w:pPr>
                        <w:spacing w:line="276" w:lineRule="auto"/>
                      </w:pP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Enero</w:t>
                      </w:r>
                      <w:r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de 201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8</w:t>
                      </w:r>
                      <w:r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marzo</w:t>
                      </w:r>
                      <w:r w:rsidRPr="000A1A52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de 20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Asesor de ventas - tienda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1298A5" w14:textId="1459AF88" w:rsidR="000B7921" w:rsidRDefault="000B7921"/>
    <w:p w14:paraId="2EAAA46B" w14:textId="7F6923B2" w:rsidR="000B7921" w:rsidRDefault="00861CC4"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E457186" wp14:editId="7F8B5208">
                <wp:simplePos x="0" y="0"/>
                <wp:positionH relativeFrom="margin">
                  <wp:align>left</wp:align>
                </wp:positionH>
                <wp:positionV relativeFrom="paragraph">
                  <wp:posOffset>160999</wp:posOffset>
                </wp:positionV>
                <wp:extent cx="5997575" cy="565150"/>
                <wp:effectExtent l="0" t="0" r="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565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A8F186" w14:textId="22682827" w:rsidR="00604CDB" w:rsidRPr="00861CC4" w:rsidRDefault="00523A9A" w:rsidP="00F54DF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61CC4"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¡OH!</w:t>
                            </w:r>
                            <w:r w:rsidR="00604CDB" w:rsidRPr="00861CC4"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Publicidad Y Marketing</w:t>
                            </w:r>
                          </w:p>
                          <w:p w14:paraId="614693F2" w14:textId="0FE3B782" w:rsidR="00604CDB" w:rsidRPr="00F54DFA" w:rsidRDefault="00604CDB" w:rsidP="00F54DFA">
                            <w:pPr>
                              <w:spacing w:line="276" w:lineRule="auto"/>
                            </w:pPr>
                            <w:r w:rsidRPr="00F54DFA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F54DFA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Abril</w:t>
                            </w:r>
                            <w:r w:rsidRPr="00F54DFA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de 201</w:t>
                            </w:r>
                            <w:r w:rsidRPr="00F54DFA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7</w:t>
                            </w:r>
                            <w:r w:rsidRPr="00F54DFA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F54DFA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agost</w:t>
                            </w:r>
                            <w:r w:rsidRPr="00F54DFA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o de 201</w:t>
                            </w:r>
                            <w:r w:rsidRPr="00F54DFA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7 – </w:t>
                            </w:r>
                            <w:r w:rsidRPr="00F54DFA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Diseño de páginas web</w:t>
                            </w:r>
                            <w:r w:rsidR="00523A9A" w:rsidRPr="00F54DFA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F54DFA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3A9A" w:rsidRPr="00F54DFA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F54DFA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poyo en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7186" id="Rectángulo 47" o:spid="_x0000_s1037" style="position:absolute;margin-left:0;margin-top:12.7pt;width:472.25pt;height:44.5pt;z-index:251896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" filled="f" stroked="f" strokeweight="1pt">
                <v:textbox>
                  <w:txbxContent>
                    <w:p w14:paraId="79A8F186" w14:textId="22682827" w:rsidR="00604CDB" w:rsidRPr="00861CC4" w:rsidRDefault="00523A9A" w:rsidP="00F54DF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61CC4"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¡OH!</w:t>
                      </w:r>
                      <w:r w:rsidR="00604CDB" w:rsidRPr="00861CC4"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 Publicidad Y Marketing</w:t>
                      </w:r>
                    </w:p>
                    <w:p w14:paraId="614693F2" w14:textId="0FE3B782" w:rsidR="00604CDB" w:rsidRPr="00F54DFA" w:rsidRDefault="00604CDB" w:rsidP="00F54DFA">
                      <w:pPr>
                        <w:spacing w:line="276" w:lineRule="auto"/>
                      </w:pPr>
                      <w:r w:rsidRPr="00F54DFA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            </w:t>
                      </w:r>
                      <w:r w:rsidRPr="00F54DFA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Abril</w:t>
                      </w:r>
                      <w:r w:rsidRPr="00F54DFA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de 201</w:t>
                      </w:r>
                      <w:r w:rsidRPr="00F54DFA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7</w:t>
                      </w:r>
                      <w:r w:rsidRPr="00F54DFA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- </w:t>
                      </w:r>
                      <w:r w:rsidRPr="00F54DFA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agost</w:t>
                      </w:r>
                      <w:r w:rsidRPr="00F54DFA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o de 201</w:t>
                      </w:r>
                      <w:r w:rsidRPr="00F54DFA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7 – </w:t>
                      </w:r>
                      <w:r w:rsidRPr="00F54DFA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Diseño de páginas web</w:t>
                      </w:r>
                      <w:r w:rsidR="00523A9A" w:rsidRPr="00F54DFA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/</w:t>
                      </w:r>
                      <w:r w:rsidRPr="00F54DFA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523A9A" w:rsidRPr="00F54DFA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A</w:t>
                      </w:r>
                      <w:r w:rsidRPr="00F54DFA">
                        <w:rPr>
                          <w:rFonts w:asciiTheme="majorHAnsi" w:hAnsiTheme="majorHAnsi"/>
                          <w:b/>
                          <w:bCs/>
                          <w:i/>
                          <w:sz w:val="24"/>
                          <w:szCs w:val="24"/>
                        </w:rPr>
                        <w:t>poyo en ventas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137A64" w14:textId="3E4F3320" w:rsidR="000B7921" w:rsidRDefault="000B7921"/>
    <w:p w14:paraId="7B013DAB" w14:textId="34BAF582" w:rsidR="002D5448" w:rsidRPr="002D5448" w:rsidRDefault="005C0996" w:rsidP="00161094">
      <w:r>
        <w:rPr>
          <w:noProof/>
          <w:lang w:val="en-US" w:eastAsia="zh-TW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F1C288" wp14:editId="0952012A">
                <wp:simplePos x="0" y="0"/>
                <wp:positionH relativeFrom="column">
                  <wp:posOffset>85090</wp:posOffset>
                </wp:positionH>
                <wp:positionV relativeFrom="paragraph">
                  <wp:posOffset>3839845</wp:posOffset>
                </wp:positionV>
                <wp:extent cx="6129020" cy="311785"/>
                <wp:effectExtent l="0" t="0" r="5080" b="0"/>
                <wp:wrapTight wrapText="bothSides">
                  <wp:wrapPolygon edited="0">
                    <wp:start x="0" y="0"/>
                    <wp:lineTo x="0" y="19796"/>
                    <wp:lineTo x="21551" y="19796"/>
                    <wp:lineTo x="21551" y="0"/>
                    <wp:lineTo x="0" y="0"/>
                  </wp:wrapPolygon>
                </wp:wrapTight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020" cy="311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3A60C" w14:textId="77777777" w:rsidR="009F73CE" w:rsidRPr="009F73CE" w:rsidRDefault="009F73CE" w:rsidP="009F73CE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F73CE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IDIOMAS Y SOFTWARE</w:t>
                            </w:r>
                          </w:p>
                          <w:p w14:paraId="3E336250" w14:textId="77777777" w:rsidR="009F73CE" w:rsidRDefault="009F73CE" w:rsidP="009F7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1C288" id="Rectángulo 246" o:spid="_x0000_s1038" style="position:absolute;margin-left:6.7pt;margin-top:302.35pt;width:482.6pt;height:24.5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" fillcolor="#1f4d78 [1604]" stroked="f" strokeweight="1pt">
                <v:textbox>
                  <w:txbxContent>
                    <w:p w14:paraId="3363A60C" w14:textId="77777777" w:rsidR="009F73CE" w:rsidRPr="009F73CE" w:rsidRDefault="009F73CE" w:rsidP="009F73CE">
                      <w:pPr>
                        <w:spacing w:after="0"/>
                        <w:jc w:val="center"/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F73CE"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  <w:t>IDIOMAS Y SOFTWARE</w:t>
                      </w:r>
                    </w:p>
                    <w:p w14:paraId="3E336250" w14:textId="77777777" w:rsidR="009F73CE" w:rsidRDefault="009F73CE" w:rsidP="009F73CE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379B97" wp14:editId="3882AE36">
                <wp:simplePos x="0" y="0"/>
                <wp:positionH relativeFrom="column">
                  <wp:posOffset>69215</wp:posOffset>
                </wp:positionH>
                <wp:positionV relativeFrom="paragraph">
                  <wp:posOffset>2359660</wp:posOffset>
                </wp:positionV>
                <wp:extent cx="6167755" cy="312420"/>
                <wp:effectExtent l="0" t="0" r="4445" b="0"/>
                <wp:wrapTight wrapText="bothSides">
                  <wp:wrapPolygon edited="0">
                    <wp:start x="0" y="0"/>
                    <wp:lineTo x="0" y="19756"/>
                    <wp:lineTo x="21549" y="19756"/>
                    <wp:lineTo x="21549" y="0"/>
                    <wp:lineTo x="0" y="0"/>
                  </wp:wrapPolygon>
                </wp:wrapTight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755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8F9A4" w14:textId="3A1CAF24" w:rsidR="009F73CE" w:rsidRPr="009F73CE" w:rsidRDefault="009F73CE" w:rsidP="009F73CE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F73CE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CONOCIMIENTOS</w:t>
                            </w:r>
                          </w:p>
                          <w:p w14:paraId="5F752A06" w14:textId="77777777" w:rsidR="009F73CE" w:rsidRDefault="009F73CE" w:rsidP="009F7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79B97" id="Rectángulo 211" o:spid="_x0000_s1039" style="position:absolute;margin-left:5.45pt;margin-top:185.8pt;width:485.65pt;height:24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" fillcolor="#1f4d78 [1604]" stroked="f" strokeweight="1pt">
                <v:textbox>
                  <w:txbxContent>
                    <w:p w14:paraId="4418F9A4" w14:textId="3A1CAF24" w:rsidR="009F73CE" w:rsidRPr="009F73CE" w:rsidRDefault="009F73CE" w:rsidP="009F73CE">
                      <w:pPr>
                        <w:spacing w:after="0"/>
                        <w:jc w:val="center"/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F73CE"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CONOCIMIENTOS</w:t>
                      </w:r>
                    </w:p>
                    <w:p w14:paraId="5F752A06" w14:textId="77777777" w:rsidR="009F73CE" w:rsidRDefault="009F73CE" w:rsidP="009F73CE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A0294D" wp14:editId="3F89B8B6">
                <wp:simplePos x="0" y="0"/>
                <wp:positionH relativeFrom="column">
                  <wp:posOffset>69215</wp:posOffset>
                </wp:positionH>
                <wp:positionV relativeFrom="paragraph">
                  <wp:posOffset>352425</wp:posOffset>
                </wp:positionV>
                <wp:extent cx="6160135" cy="3251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509" y="20250"/>
                    <wp:lineTo x="21509" y="0"/>
                    <wp:lineTo x="0" y="0"/>
                  </wp:wrapPolygon>
                </wp:wrapTight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135" cy="325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4BEE1" w14:textId="77777777" w:rsidR="009F73CE" w:rsidRPr="001B5912" w:rsidRDefault="009F73CE" w:rsidP="009F73CE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  <w:p w14:paraId="5E46BC93" w14:textId="77777777" w:rsidR="009F73CE" w:rsidRDefault="009F73CE" w:rsidP="009F7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294D" id="Rectángulo 235" o:spid="_x0000_s1040" style="position:absolute;margin-left:5.45pt;margin-top:27.75pt;width:485.05pt;height:25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" fillcolor="#1f4d78 [1604]" stroked="f" strokeweight="1pt">
                <v:textbox>
                  <w:txbxContent>
                    <w:p w14:paraId="2B34BEE1" w14:textId="77777777" w:rsidR="009F73CE" w:rsidRPr="001B5912" w:rsidRDefault="009F73CE" w:rsidP="009F73CE">
                      <w:pPr>
                        <w:spacing w:after="0"/>
                        <w:jc w:val="center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  <w:p w14:paraId="5E46BC93" w14:textId="77777777" w:rsidR="009F73CE" w:rsidRDefault="009F73CE" w:rsidP="009F73CE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0621D7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5154C8A4" wp14:editId="43C17466">
                <wp:simplePos x="0" y="0"/>
                <wp:positionH relativeFrom="column">
                  <wp:posOffset>83820</wp:posOffset>
                </wp:positionH>
                <wp:positionV relativeFrom="paragraph">
                  <wp:posOffset>5647690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51" name="Triángulo isósce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73BB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51" o:spid="_x0000_s1026" type="#_x0000_t5" style="position:absolute;margin-left:6.6pt;margin-top:444.7pt;width:7.05pt;height:3.55pt;rotation:90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" fillcolor="#1f4d78 [1604]" stroked="f" strokeweight="1pt">
                <w10:wrap type="tight"/>
              </v:shape>
            </w:pict>
          </mc:Fallback>
        </mc:AlternateContent>
      </w:r>
      <w:r w:rsidR="000621D7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71227048" wp14:editId="3A0B7149">
                <wp:simplePos x="0" y="0"/>
                <wp:positionH relativeFrom="column">
                  <wp:posOffset>81915</wp:posOffset>
                </wp:positionH>
                <wp:positionV relativeFrom="paragraph">
                  <wp:posOffset>5454015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E65A" id="Triángulo isósceles 261" o:spid="_x0000_s1026" type="#_x0000_t5" style="position:absolute;margin-left:6.45pt;margin-top:429.45pt;width:7.05pt;height:3.55pt;rotation:90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" fillcolor="#1f4d78 [1604]" stroked="f" strokeweight="1pt">
                <w10:wrap type="tight"/>
              </v:shape>
            </w:pict>
          </mc:Fallback>
        </mc:AlternateContent>
      </w:r>
      <w:r w:rsidR="000621D7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5C9C9B05" wp14:editId="6F2E205B">
                <wp:simplePos x="0" y="0"/>
                <wp:positionH relativeFrom="column">
                  <wp:posOffset>81915</wp:posOffset>
                </wp:positionH>
                <wp:positionV relativeFrom="paragraph">
                  <wp:posOffset>5261610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333B" id="Triángulo isósceles 263" o:spid="_x0000_s1026" type="#_x0000_t5" style="position:absolute;margin-left:6.45pt;margin-top:414.3pt;width:7.05pt;height:3.55pt;rotation:90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" fillcolor="#1f4d78 [1604]" stroked="f" strokeweight="1pt">
                <w10:wrap type="tight"/>
              </v:shape>
            </w:pict>
          </mc:Fallback>
        </mc:AlternateContent>
      </w:r>
      <w:r w:rsidR="000621D7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753706F2" wp14:editId="5C02C85E">
                <wp:simplePos x="0" y="0"/>
                <wp:positionH relativeFrom="margin">
                  <wp:posOffset>348615</wp:posOffset>
                </wp:positionH>
                <wp:positionV relativeFrom="paragraph">
                  <wp:posOffset>4406265</wp:posOffset>
                </wp:positionV>
                <wp:extent cx="3871595" cy="1487805"/>
                <wp:effectExtent l="0" t="0" r="0" b="0"/>
                <wp:wrapTight wrapText="bothSides">
                  <wp:wrapPolygon edited="0">
                    <wp:start x="319" y="0"/>
                    <wp:lineTo x="319" y="21296"/>
                    <wp:lineTo x="21256" y="21296"/>
                    <wp:lineTo x="21256" y="0"/>
                    <wp:lineTo x="319" y="0"/>
                  </wp:wrapPolygon>
                </wp:wrapTight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8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1ABC9" w14:textId="77777777" w:rsidR="00691453" w:rsidRPr="00F54DFA" w:rsidRDefault="00691453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54DF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14:paraId="32E818D5" w14:textId="77777777" w:rsidR="00691453" w:rsidRPr="00F54DFA" w:rsidRDefault="00691453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54DF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Inglés (Básico)</w:t>
                            </w:r>
                          </w:p>
                          <w:p w14:paraId="0D0D82EA" w14:textId="77777777" w:rsidR="00691453" w:rsidRPr="00F54DFA" w:rsidRDefault="00691453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54DF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C++ (Intermedio-Básico)</w:t>
                            </w:r>
                          </w:p>
                          <w:p w14:paraId="5A64152F" w14:textId="77777777" w:rsidR="00691453" w:rsidRPr="00F54DFA" w:rsidRDefault="00691453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54DF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Dev+ (básico)</w:t>
                            </w:r>
                          </w:p>
                          <w:p w14:paraId="4C8DA588" w14:textId="71ED15EE" w:rsidR="00691453" w:rsidRDefault="00691453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F54DF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Ofimática (Word, Excel, Power point)</w:t>
                            </w:r>
                          </w:p>
                          <w:p w14:paraId="2F6F3C4E" w14:textId="404EFBE8" w:rsidR="000621D7" w:rsidRPr="00F54DFA" w:rsidRDefault="000621D7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AutoCAD (Avanzado)</w:t>
                            </w:r>
                          </w:p>
                          <w:p w14:paraId="71143D1A" w14:textId="77777777" w:rsidR="00691453" w:rsidRPr="00D35AA5" w:rsidRDefault="00691453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06F2" id="_x0000_s1041" type="#_x0000_t202" style="position:absolute;margin-left:27.45pt;margin-top:346.95pt;width:304.85pt;height:117.1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" filled="f" stroked="f">
                <v:textbox>
                  <w:txbxContent>
                    <w:p w14:paraId="3AC1ABC9" w14:textId="77777777" w:rsidR="00691453" w:rsidRPr="00F54DFA" w:rsidRDefault="00691453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54DFA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Español (Lengua Nativa)</w:t>
                      </w:r>
                    </w:p>
                    <w:p w14:paraId="32E818D5" w14:textId="77777777" w:rsidR="00691453" w:rsidRPr="00F54DFA" w:rsidRDefault="00691453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54DFA">
                        <w:rPr>
                          <w:rFonts w:asciiTheme="majorHAnsi" w:hAnsiTheme="majorHAnsi"/>
                          <w:sz w:val="24"/>
                          <w:szCs w:val="24"/>
                        </w:rPr>
                        <w:t>Inglés (Básico)</w:t>
                      </w:r>
                    </w:p>
                    <w:p w14:paraId="0D0D82EA" w14:textId="77777777" w:rsidR="00691453" w:rsidRPr="00F54DFA" w:rsidRDefault="00691453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54DFA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C++ (Intermedio-Básico)</w:t>
                      </w:r>
                    </w:p>
                    <w:p w14:paraId="5A64152F" w14:textId="77777777" w:rsidR="00691453" w:rsidRPr="00F54DFA" w:rsidRDefault="00691453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54DFA">
                        <w:rPr>
                          <w:rFonts w:asciiTheme="majorHAnsi" w:hAnsiTheme="majorHAnsi"/>
                          <w:sz w:val="24"/>
                          <w:szCs w:val="24"/>
                        </w:rPr>
                        <w:t>Dev+ (básico)</w:t>
                      </w:r>
                    </w:p>
                    <w:p w14:paraId="4C8DA588" w14:textId="71ED15EE" w:rsidR="00691453" w:rsidRDefault="00691453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F54DFA">
                        <w:rPr>
                          <w:rFonts w:asciiTheme="majorHAnsi" w:hAnsiTheme="majorHAnsi"/>
                          <w:sz w:val="24"/>
                          <w:szCs w:val="24"/>
                        </w:rPr>
                        <w:t>Ofimática (Word, Excel, Power point)</w:t>
                      </w:r>
                    </w:p>
                    <w:p w14:paraId="2F6F3C4E" w14:textId="404EFBE8" w:rsidR="000621D7" w:rsidRPr="00F54DFA" w:rsidRDefault="000621D7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AutoCAD (Avanzado)</w:t>
                      </w:r>
                    </w:p>
                    <w:p w14:paraId="71143D1A" w14:textId="77777777" w:rsidR="00691453" w:rsidRPr="00D35AA5" w:rsidRDefault="00691453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54DFA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B6859C1" wp14:editId="30FA91C7">
                <wp:simplePos x="0" y="0"/>
                <wp:positionH relativeFrom="page">
                  <wp:align>left</wp:align>
                </wp:positionH>
                <wp:positionV relativeFrom="paragraph">
                  <wp:posOffset>-391042</wp:posOffset>
                </wp:positionV>
                <wp:extent cx="364210" cy="11005185"/>
                <wp:effectExtent l="0" t="0" r="0" b="5715"/>
                <wp:wrapNone/>
                <wp:docPr id="257" name="Rectángu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10" cy="1100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861D2" id="Rectángulo 257" o:spid="_x0000_s1026" style="position:absolute;margin-left:0;margin-top:-30.8pt;width:28.7pt;height:866.55pt;z-index:2518712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" fillcolor="#a5a5a5 [3206]" stroked="f" strokeweight="1pt">
                <w10:wrap anchorx="page"/>
              </v:rect>
            </w:pict>
          </mc:Fallback>
        </mc:AlternateContent>
      </w:r>
      <w:r w:rsidR="00523A9A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CE94965" wp14:editId="10348B2A">
                <wp:simplePos x="0" y="0"/>
                <wp:positionH relativeFrom="column">
                  <wp:posOffset>-348712</wp:posOffset>
                </wp:positionH>
                <wp:positionV relativeFrom="paragraph">
                  <wp:posOffset>35162</wp:posOffset>
                </wp:positionV>
                <wp:extent cx="898902" cy="255722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02" cy="2557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FB419" id="Rectángulo 48" o:spid="_x0000_s1026" style="position:absolute;margin-left:-27.45pt;margin-top:2.75pt;width:70.8pt;height:20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" fillcolor="white [3201]" stroked="f" strokeweight="1pt"/>
            </w:pict>
          </mc:Fallback>
        </mc:AlternateContent>
      </w:r>
      <w:r w:rsidR="00D14807" w:rsidRPr="00D065CD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8B40913" wp14:editId="2F43DF7E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A5144" w14:textId="77777777" w:rsidR="00691453" w:rsidRPr="007E5532" w:rsidRDefault="00691453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14:paraId="122C73F3" w14:textId="77777777" w:rsidR="00691453" w:rsidRPr="007E5532" w:rsidRDefault="00691453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40913" id="_x0000_s1042" type="#_x0000_t202" style="position:absolute;margin-left:1.9pt;margin-top:544.15pt;width:133.6pt;height:38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" filled="f" stroked="f">
                <v:textbox>
                  <w:txbxContent>
                    <w:p w14:paraId="439A5144" w14:textId="77777777" w:rsidR="00691453" w:rsidRPr="007E5532" w:rsidRDefault="00691453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14:paraId="122C73F3" w14:textId="77777777" w:rsidR="00691453" w:rsidRPr="007E5532" w:rsidRDefault="00691453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069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3B0FB1" wp14:editId="59E1BFCF">
                <wp:simplePos x="0" y="0"/>
                <wp:positionH relativeFrom="column">
                  <wp:posOffset>-99618</wp:posOffset>
                </wp:positionH>
                <wp:positionV relativeFrom="paragraph">
                  <wp:posOffset>238580</wp:posOffset>
                </wp:positionV>
                <wp:extent cx="432101" cy="0"/>
                <wp:effectExtent l="0" t="0" r="0" b="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10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DC3EE" id="Conector recto 272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18.8pt" to="26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" strokecolor="#6179aa" strokeweight=".5pt">
                <v:stroke joinstyle="miter"/>
              </v:line>
            </w:pict>
          </mc:Fallback>
        </mc:AlternateContent>
      </w:r>
      <w:r w:rsidR="00D736AF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4E42AABC" wp14:editId="249337D0">
                <wp:simplePos x="0" y="0"/>
                <wp:positionH relativeFrom="margin">
                  <wp:posOffset>200660</wp:posOffset>
                </wp:positionH>
                <wp:positionV relativeFrom="paragraph">
                  <wp:posOffset>2753629</wp:posOffset>
                </wp:positionV>
                <wp:extent cx="1744980" cy="1158875"/>
                <wp:effectExtent l="0" t="0" r="0" b="3175"/>
                <wp:wrapTight wrapText="bothSides">
                  <wp:wrapPolygon edited="0">
                    <wp:start x="707" y="0"/>
                    <wp:lineTo x="707" y="21304"/>
                    <wp:lineTo x="20751" y="21304"/>
                    <wp:lineTo x="20751" y="0"/>
                    <wp:lineTo x="707" y="0"/>
                  </wp:wrapPolygon>
                </wp:wrapTight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15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E09B3" w14:textId="77777777" w:rsidR="00691453" w:rsidRPr="00F54DFA" w:rsidRDefault="00691453" w:rsidP="00D736AF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Pr="00F54DFA">
                              <w:rPr>
                                <w:i/>
                                <w:sz w:val="24"/>
                                <w:szCs w:val="24"/>
                              </w:rPr>
                              <w:t xml:space="preserve">Orientación al cliente </w:t>
                            </w:r>
                          </w:p>
                          <w:p w14:paraId="0A226361" w14:textId="77777777" w:rsidR="009F73CE" w:rsidRPr="00F54DFA" w:rsidRDefault="009F73CE" w:rsidP="009F73CE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54DFA">
                              <w:rPr>
                                <w:i/>
                                <w:sz w:val="24"/>
                                <w:szCs w:val="24"/>
                              </w:rPr>
                              <w:t xml:space="preserve">Marketing </w:t>
                            </w:r>
                          </w:p>
                          <w:p w14:paraId="327C3721" w14:textId="77777777" w:rsidR="009F73CE" w:rsidRPr="00F54DFA" w:rsidRDefault="009F73CE" w:rsidP="009F73CE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54DFA">
                              <w:rPr>
                                <w:i/>
                                <w:sz w:val="24"/>
                              </w:rPr>
                              <w:t>Promotoría</w:t>
                            </w:r>
                          </w:p>
                          <w:p w14:paraId="3C66C762" w14:textId="361A9C11" w:rsidR="00691453" w:rsidRPr="00F54DFA" w:rsidRDefault="00691453" w:rsidP="00BE4760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FE6D22C" w14:textId="77777777" w:rsidR="00691453" w:rsidRPr="004D564D" w:rsidRDefault="00691453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AABC" id="_x0000_s1043" type="#_x0000_t202" style="position:absolute;margin-left:15.8pt;margin-top:216.8pt;width:137.4pt;height:91.25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" filled="f" stroked="f">
                <v:textbox>
                  <w:txbxContent>
                    <w:p w14:paraId="151E09B3" w14:textId="77777777" w:rsidR="00691453" w:rsidRPr="00F54DFA" w:rsidRDefault="00691453" w:rsidP="00D736AF">
                      <w:pPr>
                        <w:spacing w:after="0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br/>
                      </w:r>
                      <w:r w:rsidRPr="00F54DFA">
                        <w:rPr>
                          <w:i/>
                          <w:sz w:val="24"/>
                          <w:szCs w:val="24"/>
                        </w:rPr>
                        <w:t xml:space="preserve">Orientación al cliente </w:t>
                      </w:r>
                    </w:p>
                    <w:p w14:paraId="0A226361" w14:textId="77777777" w:rsidR="009F73CE" w:rsidRPr="00F54DFA" w:rsidRDefault="009F73CE" w:rsidP="009F73CE">
                      <w:pPr>
                        <w:spacing w:after="0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F54DFA">
                        <w:rPr>
                          <w:i/>
                          <w:sz w:val="24"/>
                          <w:szCs w:val="24"/>
                        </w:rPr>
                        <w:t xml:space="preserve">Marketing </w:t>
                      </w:r>
                    </w:p>
                    <w:p w14:paraId="327C3721" w14:textId="77777777" w:rsidR="009F73CE" w:rsidRPr="00F54DFA" w:rsidRDefault="009F73CE" w:rsidP="009F73CE">
                      <w:pPr>
                        <w:spacing w:after="0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F54DFA">
                        <w:rPr>
                          <w:i/>
                          <w:sz w:val="24"/>
                        </w:rPr>
                        <w:t>Promotoría</w:t>
                      </w:r>
                    </w:p>
                    <w:p w14:paraId="3C66C762" w14:textId="361A9C11" w:rsidR="00691453" w:rsidRPr="00F54DFA" w:rsidRDefault="00691453" w:rsidP="00BE4760">
                      <w:pPr>
                        <w:spacing w:after="0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</w:p>
                    <w:p w14:paraId="4FE6D22C" w14:textId="77777777" w:rsidR="00691453" w:rsidRPr="004D564D" w:rsidRDefault="00691453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F37BB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0F5ABC87" wp14:editId="20AC9FEA">
                <wp:simplePos x="0" y="0"/>
                <wp:positionH relativeFrom="margin">
                  <wp:posOffset>2431570</wp:posOffset>
                </wp:positionH>
                <wp:positionV relativeFrom="paragraph">
                  <wp:posOffset>2963313</wp:posOffset>
                </wp:positionV>
                <wp:extent cx="1950720" cy="836930"/>
                <wp:effectExtent l="0" t="0" r="0" b="1270"/>
                <wp:wrapTight wrapText="bothSides">
                  <wp:wrapPolygon edited="0">
                    <wp:start x="633" y="0"/>
                    <wp:lineTo x="633" y="21141"/>
                    <wp:lineTo x="20883" y="21141"/>
                    <wp:lineTo x="20883" y="0"/>
                    <wp:lineTo x="633" y="0"/>
                  </wp:wrapPolygon>
                </wp:wrapTight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836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ECB0" w14:textId="6A01D61C" w:rsidR="009F73CE" w:rsidRDefault="009F73CE" w:rsidP="00D736AF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Diseño de páginas Web</w:t>
                            </w:r>
                          </w:p>
                          <w:p w14:paraId="2BC56F5A" w14:textId="320E001B" w:rsidR="00691453" w:rsidRPr="00F54DFA" w:rsidRDefault="00691453" w:rsidP="00D736AF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54DFA">
                              <w:rPr>
                                <w:i/>
                                <w:sz w:val="24"/>
                                <w:szCs w:val="24"/>
                              </w:rPr>
                              <w:t>Programación básica</w:t>
                            </w:r>
                          </w:p>
                          <w:p w14:paraId="625BC3C1" w14:textId="77777777" w:rsidR="009F73CE" w:rsidRPr="00F54DFA" w:rsidRDefault="009F73CE" w:rsidP="009F73CE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54DFA">
                              <w:rPr>
                                <w:i/>
                                <w:sz w:val="24"/>
                              </w:rPr>
                              <w:t>Promotoría</w:t>
                            </w:r>
                          </w:p>
                          <w:p w14:paraId="504D8737" w14:textId="77777777" w:rsidR="00691453" w:rsidRPr="00BE4760" w:rsidRDefault="00691453" w:rsidP="00C72CCB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494939AC" w14:textId="77777777" w:rsidR="00691453" w:rsidRPr="00BE4760" w:rsidRDefault="00691453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BC87" id="_x0000_s1044" type="#_x0000_t202" style="position:absolute;margin-left:191.45pt;margin-top:233.35pt;width:153.6pt;height:65.9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" filled="f" stroked="f">
                <v:textbox>
                  <w:txbxContent>
                    <w:p w14:paraId="5E26ECB0" w14:textId="6A01D61C" w:rsidR="009F73CE" w:rsidRDefault="009F73CE" w:rsidP="00D736AF">
                      <w:pPr>
                        <w:spacing w:after="0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Diseño de páginas Web</w:t>
                      </w:r>
                    </w:p>
                    <w:p w14:paraId="2BC56F5A" w14:textId="320E001B" w:rsidR="00691453" w:rsidRPr="00F54DFA" w:rsidRDefault="00691453" w:rsidP="00D736AF">
                      <w:pPr>
                        <w:spacing w:after="0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F54DFA">
                        <w:rPr>
                          <w:i/>
                          <w:sz w:val="24"/>
                          <w:szCs w:val="24"/>
                        </w:rPr>
                        <w:t>Programación básica</w:t>
                      </w:r>
                    </w:p>
                    <w:p w14:paraId="625BC3C1" w14:textId="77777777" w:rsidR="009F73CE" w:rsidRPr="00F54DFA" w:rsidRDefault="009F73CE" w:rsidP="009F73CE">
                      <w:pPr>
                        <w:spacing w:after="0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F54DFA">
                        <w:rPr>
                          <w:i/>
                          <w:sz w:val="24"/>
                        </w:rPr>
                        <w:t>Promotoría</w:t>
                      </w:r>
                    </w:p>
                    <w:p w14:paraId="504D8737" w14:textId="77777777" w:rsidR="00691453" w:rsidRPr="00BE4760" w:rsidRDefault="00691453" w:rsidP="00C72CCB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494939AC" w14:textId="77777777" w:rsidR="00691453" w:rsidRPr="00BE4760" w:rsidRDefault="00691453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1094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9E64D8D" wp14:editId="6EFE6FA5">
                <wp:simplePos x="0" y="0"/>
                <wp:positionH relativeFrom="column">
                  <wp:posOffset>2253615</wp:posOffset>
                </wp:positionH>
                <wp:positionV relativeFrom="paragraph">
                  <wp:posOffset>3504565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69" name="Triángulo isóscele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09CB" id="Triángulo isósceles 269" o:spid="_x0000_s1026" type="#_x0000_t5" style="position:absolute;margin-left:177.45pt;margin-top:275.95pt;width:7.05pt;height:3.55pt;rotation:90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" fillcolor="#1f4d78 [1604]" stroked="f" strokeweight="1pt">
                <w10:wrap type="tight"/>
              </v:shape>
            </w:pict>
          </mc:Fallback>
        </mc:AlternateContent>
      </w:r>
      <w:r w:rsidR="00161094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E7A066" wp14:editId="1A9548CD">
                <wp:simplePos x="0" y="0"/>
                <wp:positionH relativeFrom="column">
                  <wp:posOffset>2252221</wp:posOffset>
                </wp:positionH>
                <wp:positionV relativeFrom="paragraph">
                  <wp:posOffset>3307220</wp:posOffset>
                </wp:positionV>
                <wp:extent cx="89535" cy="45085"/>
                <wp:effectExtent l="3175" t="0" r="8890" b="8890"/>
                <wp:wrapNone/>
                <wp:docPr id="268" name="Triángulo isóscele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07C8" id="Triángulo isósceles 268" o:spid="_x0000_s1026" type="#_x0000_t5" style="position:absolute;margin-left:177.35pt;margin-top:260.4pt;width:7.05pt;height:3.5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" fillcolor="#1f4d78 [1604]" stroked="f" strokeweight="1pt"/>
            </w:pict>
          </mc:Fallback>
        </mc:AlternateContent>
      </w:r>
      <w:r w:rsidR="00161094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8D7AF37" wp14:editId="348983E2">
                <wp:simplePos x="0" y="0"/>
                <wp:positionH relativeFrom="column">
                  <wp:posOffset>2256155</wp:posOffset>
                </wp:positionH>
                <wp:positionV relativeFrom="paragraph">
                  <wp:posOffset>3103245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0FE1" id="Triángulo isósceles 267" o:spid="_x0000_s1026" type="#_x0000_t5" style="position:absolute;margin-left:177.65pt;margin-top:244.35pt;width:7.05pt;height:3.55pt;rotation:90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" fillcolor="#1f4d78 [1604]" stroked="f" strokeweight="1pt">
                <w10:wrap type="tight"/>
              </v:shape>
            </w:pict>
          </mc:Fallback>
        </mc:AlternateContent>
      </w:r>
      <w:r w:rsidR="00161094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B61B5CE" wp14:editId="2FD5EEA9">
                <wp:simplePos x="0" y="0"/>
                <wp:positionH relativeFrom="column">
                  <wp:posOffset>90170</wp:posOffset>
                </wp:positionH>
                <wp:positionV relativeFrom="paragraph">
                  <wp:posOffset>3303905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65" name="Triángulo isóscel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2E69" id="Triángulo isósceles 265" o:spid="_x0000_s1026" type="#_x0000_t5" style="position:absolute;margin-left:7.1pt;margin-top:260.15pt;width:7.05pt;height:3.55pt;rotation:90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" fillcolor="#1f4d78 [1604]" stroked="f" strokeweight="1pt">
                <w10:wrap type="tight"/>
              </v:shape>
            </w:pict>
          </mc:Fallback>
        </mc:AlternateContent>
      </w:r>
      <w:r w:rsidR="00161094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6690BDEC" wp14:editId="3D31A4BC">
                <wp:simplePos x="0" y="0"/>
                <wp:positionH relativeFrom="column">
                  <wp:posOffset>79375</wp:posOffset>
                </wp:positionH>
                <wp:positionV relativeFrom="paragraph">
                  <wp:posOffset>3506470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66" name="Triángulo isóscele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EC25" id="Triángulo isósceles 266" o:spid="_x0000_s1026" type="#_x0000_t5" style="position:absolute;margin-left:6.25pt;margin-top:276.1pt;width:7.05pt;height:3.55pt;rotation:90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" fillcolor="#1f4d78 [1604]" stroked="f" strokeweight="1pt">
                <w10:wrap type="tight"/>
              </v:shape>
            </w:pict>
          </mc:Fallback>
        </mc:AlternateContent>
      </w:r>
      <w:r w:rsidR="00161094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0A4615D8" wp14:editId="161E9F67">
                <wp:simplePos x="0" y="0"/>
                <wp:positionH relativeFrom="column">
                  <wp:posOffset>79375</wp:posOffset>
                </wp:positionH>
                <wp:positionV relativeFrom="paragraph">
                  <wp:posOffset>3103245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737F" id="Triángulo isósceles 264" o:spid="_x0000_s1026" type="#_x0000_t5" style="position:absolute;margin-left:6.25pt;margin-top:244.35pt;width:7.05pt;height:3.55pt;rotation:90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" fillcolor="#1f4d78 [1604]" stroked="f" strokeweight="1pt">
                <w10:wrap type="tight"/>
              </v:shape>
            </w:pict>
          </mc:Fallback>
        </mc:AlternateContent>
      </w:r>
      <w:r w:rsidR="00161094" w:rsidRPr="00215398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91D9B0" wp14:editId="016C1F2E">
                <wp:simplePos x="0" y="0"/>
                <wp:positionH relativeFrom="column">
                  <wp:posOffset>119232</wp:posOffset>
                </wp:positionH>
                <wp:positionV relativeFrom="paragraph">
                  <wp:posOffset>1973673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7CA2" id="Triángulo isósceles 243" o:spid="_x0000_s1026" type="#_x0000_t5" style="position:absolute;margin-left:9.4pt;margin-top:155.4pt;width:7.05pt;height:3.55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" fillcolor="#1f4d78 [1604]" stroked="f" strokeweight="1pt"/>
            </w:pict>
          </mc:Fallback>
        </mc:AlternateContent>
      </w:r>
      <w:r w:rsidR="00161094" w:rsidRPr="00215398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6C021044" wp14:editId="490C624B">
                <wp:simplePos x="0" y="0"/>
                <wp:positionH relativeFrom="margin">
                  <wp:posOffset>244986</wp:posOffset>
                </wp:positionH>
                <wp:positionV relativeFrom="paragraph">
                  <wp:posOffset>1796910</wp:posOffset>
                </wp:positionV>
                <wp:extent cx="3997960" cy="1404620"/>
                <wp:effectExtent l="0" t="0" r="2540" b="0"/>
                <wp:wrapTight wrapText="bothSides">
                  <wp:wrapPolygon edited="0">
                    <wp:start x="0" y="0"/>
                    <wp:lineTo x="0" y="19920"/>
                    <wp:lineTo x="21511" y="19920"/>
                    <wp:lineTo x="21511" y="0"/>
                    <wp:lineTo x="0" y="0"/>
                  </wp:wrapPolygon>
                </wp:wrapTight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4FDDD" w14:textId="77777777" w:rsidR="00691453" w:rsidRPr="009F73CE" w:rsidRDefault="00691453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sz w:val="30"/>
                                <w:szCs w:val="30"/>
                              </w:rPr>
                            </w:pPr>
                            <w:r w:rsidRPr="009F73CE">
                              <w:rPr>
                                <w:rFonts w:ascii="Corbel" w:hAnsi="Corbel"/>
                                <w:b/>
                                <w:sz w:val="30"/>
                                <w:szCs w:val="30"/>
                              </w:rPr>
                              <w:t xml:space="preserve">Ingeniería electrónica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21044" id="_x0000_s1045" type="#_x0000_t202" style="position:absolute;margin-left:19.3pt;margin-top:141.5pt;width:314.8pt;height:110.6pt;z-index:-251563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" stroked="f">
                <v:textbox style="mso-fit-shape-to-text:t">
                  <w:txbxContent>
                    <w:p w14:paraId="5314FDDD" w14:textId="77777777" w:rsidR="00691453" w:rsidRPr="009F73CE" w:rsidRDefault="00691453" w:rsidP="00215398">
                      <w:pPr>
                        <w:spacing w:after="0"/>
                        <w:rPr>
                          <w:rFonts w:ascii="Corbel" w:hAnsi="Corbel"/>
                          <w:i/>
                          <w:sz w:val="30"/>
                          <w:szCs w:val="30"/>
                        </w:rPr>
                      </w:pPr>
                      <w:r w:rsidRPr="009F73CE">
                        <w:rPr>
                          <w:rFonts w:ascii="Corbel" w:hAnsi="Corbel"/>
                          <w:b/>
                          <w:sz w:val="30"/>
                          <w:szCs w:val="30"/>
                        </w:rPr>
                        <w:t xml:space="preserve">Ingeniería electrónica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1094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273EB533" wp14:editId="7B23A877">
                <wp:simplePos x="0" y="0"/>
                <wp:positionH relativeFrom="margin">
                  <wp:posOffset>251058</wp:posOffset>
                </wp:positionH>
                <wp:positionV relativeFrom="paragraph">
                  <wp:posOffset>1278704</wp:posOffset>
                </wp:positionV>
                <wp:extent cx="4219575" cy="512445"/>
                <wp:effectExtent l="0" t="0" r="0" b="1905"/>
                <wp:wrapTight wrapText="bothSides">
                  <wp:wrapPolygon edited="0">
                    <wp:start x="293" y="0"/>
                    <wp:lineTo x="293" y="20877"/>
                    <wp:lineTo x="21259" y="20877"/>
                    <wp:lineTo x="21259" y="0"/>
                    <wp:lineTo x="293" y="0"/>
                  </wp:wrapPolygon>
                </wp:wrapTight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12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AA2D5" w14:textId="783FD707" w:rsidR="00691453" w:rsidRPr="009F73CE" w:rsidRDefault="00691453" w:rsidP="00215398">
                            <w:pPr>
                              <w:spacing w:after="0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9F73CE">
                              <w:rPr>
                                <w:i/>
                                <w:sz w:val="26"/>
                                <w:szCs w:val="26"/>
                              </w:rPr>
                              <w:t>Cursando el 5to año de la carrera</w:t>
                            </w:r>
                          </w:p>
                          <w:p w14:paraId="7AE5A236" w14:textId="4909843A" w:rsidR="00691453" w:rsidRPr="009F73CE" w:rsidRDefault="00691453" w:rsidP="00215398">
                            <w:pPr>
                              <w:spacing w:after="0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9F73CE">
                              <w:rPr>
                                <w:i/>
                                <w:sz w:val="26"/>
                                <w:szCs w:val="26"/>
                              </w:rPr>
                              <w:t>2016 - 20</w:t>
                            </w:r>
                            <w:r w:rsidR="00523A9A" w:rsidRPr="009F73CE">
                              <w:rPr>
                                <w:i/>
                                <w:sz w:val="26"/>
                                <w:szCs w:val="2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B533" id="_x0000_s1046" type="#_x0000_t202" style="position:absolute;margin-left:19.75pt;margin-top:100.7pt;width:332.25pt;height:40.35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" filled="f" stroked="f">
                <v:textbox>
                  <w:txbxContent>
                    <w:p w14:paraId="4A1AA2D5" w14:textId="783FD707" w:rsidR="00691453" w:rsidRPr="009F73CE" w:rsidRDefault="00691453" w:rsidP="00215398">
                      <w:pPr>
                        <w:spacing w:after="0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 w:rsidRPr="009F73CE">
                        <w:rPr>
                          <w:i/>
                          <w:sz w:val="26"/>
                          <w:szCs w:val="26"/>
                        </w:rPr>
                        <w:t>Cursando el 5to año de la carrera</w:t>
                      </w:r>
                    </w:p>
                    <w:p w14:paraId="7AE5A236" w14:textId="4909843A" w:rsidR="00691453" w:rsidRPr="009F73CE" w:rsidRDefault="00691453" w:rsidP="00215398">
                      <w:pPr>
                        <w:spacing w:after="0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 w:rsidRPr="009F73CE">
                        <w:rPr>
                          <w:i/>
                          <w:sz w:val="26"/>
                          <w:szCs w:val="26"/>
                        </w:rPr>
                        <w:t>2016 - 20</w:t>
                      </w:r>
                      <w:r w:rsidR="00523A9A" w:rsidRPr="009F73CE">
                        <w:rPr>
                          <w:i/>
                          <w:sz w:val="26"/>
                          <w:szCs w:val="26"/>
                        </w:rPr>
                        <w:t>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1094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D08556" wp14:editId="6CC5C3E2">
                <wp:simplePos x="0" y="0"/>
                <wp:positionH relativeFrom="column">
                  <wp:posOffset>92424</wp:posOffset>
                </wp:positionH>
                <wp:positionV relativeFrom="paragraph">
                  <wp:posOffset>1094662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19D5" id="Triángulo isósceles 241" o:spid="_x0000_s1026" type="#_x0000_t5" style="position:absolute;margin-left:7.3pt;margin-top:86.2pt;width:7.05pt;height:3.5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" fillcolor="#1f4d78 [1604]" stroked="f" strokeweight="1pt"/>
            </w:pict>
          </mc:Fallback>
        </mc:AlternateContent>
      </w:r>
      <w:r w:rsidR="00161094" w:rsidRPr="002D21DE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30AFAEDF" wp14:editId="57700515">
                <wp:simplePos x="0" y="0"/>
                <wp:positionH relativeFrom="margin">
                  <wp:posOffset>200536</wp:posOffset>
                </wp:positionH>
                <wp:positionV relativeFrom="paragraph">
                  <wp:posOffset>927565</wp:posOffset>
                </wp:positionV>
                <wp:extent cx="3997960" cy="1404620"/>
                <wp:effectExtent l="0" t="0" r="2540" b="0"/>
                <wp:wrapTight wrapText="bothSides">
                  <wp:wrapPolygon edited="0">
                    <wp:start x="0" y="0"/>
                    <wp:lineTo x="0" y="19920"/>
                    <wp:lineTo x="21511" y="19920"/>
                    <wp:lineTo x="21511" y="0"/>
                    <wp:lineTo x="0" y="0"/>
                  </wp:wrapPolygon>
                </wp:wrapTight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3739E" w14:textId="77777777" w:rsidR="00691453" w:rsidRPr="009F73CE" w:rsidRDefault="00691453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sz w:val="30"/>
                                <w:szCs w:val="30"/>
                              </w:rPr>
                            </w:pPr>
                            <w:r w:rsidRPr="009F73CE">
                              <w:rPr>
                                <w:rFonts w:ascii="Corbel" w:hAnsi="Corbel"/>
                                <w:b/>
                                <w:sz w:val="30"/>
                                <w:szCs w:val="30"/>
                              </w:rPr>
                              <w:t xml:space="preserve">Universidad San Luis Gonzaga de 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FAEDF" id="_x0000_s1047" type="#_x0000_t202" style="position:absolute;margin-left:15.8pt;margin-top:73.05pt;width:314.8pt;height:110.6pt;z-index:-251566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zMKAIAAC0EAAAOAAAAZHJzL2Uyb0RvYy54bWysU9tuGyEQfa/Uf0C817t2bS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" stroked="f">
                <v:textbox style="mso-fit-shape-to-text:t">
                  <w:txbxContent>
                    <w:p w14:paraId="7873739E" w14:textId="77777777" w:rsidR="00691453" w:rsidRPr="009F73CE" w:rsidRDefault="00691453" w:rsidP="002D21DE">
                      <w:pPr>
                        <w:spacing w:after="0"/>
                        <w:rPr>
                          <w:rFonts w:ascii="Corbel" w:hAnsi="Corbel"/>
                          <w:i/>
                          <w:sz w:val="30"/>
                          <w:szCs w:val="30"/>
                        </w:rPr>
                      </w:pPr>
                      <w:r w:rsidRPr="009F73CE">
                        <w:rPr>
                          <w:rFonts w:ascii="Corbel" w:hAnsi="Corbel"/>
                          <w:b/>
                          <w:sz w:val="30"/>
                          <w:szCs w:val="30"/>
                        </w:rPr>
                        <w:t xml:space="preserve">Universidad San Luis Gonzaga de Ica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61CF2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0E843916" wp14:editId="217665FB">
                <wp:simplePos x="0" y="0"/>
                <wp:positionH relativeFrom="column">
                  <wp:posOffset>90170</wp:posOffset>
                </wp:positionH>
                <wp:positionV relativeFrom="paragraph">
                  <wp:posOffset>5033010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75AD" id="Triángulo isósceles 262" o:spid="_x0000_s1026" type="#_x0000_t5" style="position:absolute;margin-left:7.1pt;margin-top:396.3pt;width:7.05pt;height:3.55pt;rotation:90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" fillcolor="#1f4d78 [1604]" stroked="f" strokeweight="1pt">
                <w10:wrap type="tight"/>
              </v:shape>
            </w:pict>
          </mc:Fallback>
        </mc:AlternateContent>
      </w:r>
      <w:r w:rsidR="00261CF2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495E4539" wp14:editId="6DA02848">
                <wp:simplePos x="0" y="0"/>
                <wp:positionH relativeFrom="column">
                  <wp:posOffset>90170</wp:posOffset>
                </wp:positionH>
                <wp:positionV relativeFrom="paragraph">
                  <wp:posOffset>4831715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D376" id="Triángulo isósceles 260" o:spid="_x0000_s1026" type="#_x0000_t5" style="position:absolute;margin-left:7.1pt;margin-top:380.45pt;width:7.05pt;height:3.55pt;rotation:90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" fillcolor="#1f4d78 [1604]" stroked="f" strokeweight="1pt">
                <w10:wrap type="tight"/>
              </v:shape>
            </w:pict>
          </mc:Fallback>
        </mc:AlternateContent>
      </w:r>
      <w:r w:rsidR="00261CF2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E91A393" wp14:editId="1713450A">
                <wp:simplePos x="0" y="0"/>
                <wp:positionH relativeFrom="column">
                  <wp:posOffset>79375</wp:posOffset>
                </wp:positionH>
                <wp:positionV relativeFrom="paragraph">
                  <wp:posOffset>4575810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93F5" id="Triángulo isósceles 258" o:spid="_x0000_s1026" type="#_x0000_t5" style="position:absolute;margin-left:6.25pt;margin-top:360.3pt;width:7.05pt;height:3.55pt;rotation:90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" fillcolor="#1f4d78 [1604]" stroked="f" strokeweight="1pt">
                <w10:wrap type="tight"/>
              </v:shape>
            </w:pict>
          </mc:Fallback>
        </mc:AlternateContent>
      </w:r>
    </w:p>
    <w:sectPr w:rsidR="002D5448" w:rsidRPr="002D5448" w:rsidSect="00CD4F30">
      <w:pgSz w:w="11906" w:h="16838" w:code="9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A218B" w14:textId="77777777" w:rsidR="00BD031A" w:rsidRDefault="00BD031A" w:rsidP="00A01AB1">
      <w:pPr>
        <w:spacing w:after="0" w:line="240" w:lineRule="auto"/>
      </w:pPr>
      <w:r>
        <w:separator/>
      </w:r>
    </w:p>
  </w:endnote>
  <w:endnote w:type="continuationSeparator" w:id="0">
    <w:p w14:paraId="29F7D917" w14:textId="77777777" w:rsidR="00BD031A" w:rsidRDefault="00BD031A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93540" w14:textId="77777777" w:rsidR="00BD031A" w:rsidRDefault="00BD031A" w:rsidP="00A01AB1">
      <w:pPr>
        <w:spacing w:after="0" w:line="240" w:lineRule="auto"/>
      </w:pPr>
      <w:r>
        <w:separator/>
      </w:r>
    </w:p>
  </w:footnote>
  <w:footnote w:type="continuationSeparator" w:id="0">
    <w:p w14:paraId="636774EF" w14:textId="77777777" w:rsidR="00BD031A" w:rsidRDefault="00BD031A" w:rsidP="00A01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00F3F"/>
    <w:multiLevelType w:val="hybridMultilevel"/>
    <w:tmpl w:val="C23891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34D8"/>
    <w:multiLevelType w:val="hybridMultilevel"/>
    <w:tmpl w:val="FE7476B8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032AC"/>
    <w:multiLevelType w:val="hybridMultilevel"/>
    <w:tmpl w:val="5848171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D54B8"/>
    <w:multiLevelType w:val="hybridMultilevel"/>
    <w:tmpl w:val="29C6F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D6"/>
    <w:rsid w:val="00013F2C"/>
    <w:rsid w:val="00043E68"/>
    <w:rsid w:val="00044068"/>
    <w:rsid w:val="00055585"/>
    <w:rsid w:val="000621D7"/>
    <w:rsid w:val="000A1A52"/>
    <w:rsid w:val="000A71EE"/>
    <w:rsid w:val="000B7921"/>
    <w:rsid w:val="000D2471"/>
    <w:rsid w:val="00141993"/>
    <w:rsid w:val="00161094"/>
    <w:rsid w:val="001658C5"/>
    <w:rsid w:val="001757CD"/>
    <w:rsid w:val="00193CE6"/>
    <w:rsid w:val="001B4B67"/>
    <w:rsid w:val="001B5912"/>
    <w:rsid w:val="001E4ECB"/>
    <w:rsid w:val="00213FEE"/>
    <w:rsid w:val="00215398"/>
    <w:rsid w:val="002566CC"/>
    <w:rsid w:val="00261CF2"/>
    <w:rsid w:val="002803EC"/>
    <w:rsid w:val="002D21DE"/>
    <w:rsid w:val="002D5448"/>
    <w:rsid w:val="002E57BB"/>
    <w:rsid w:val="002F19C7"/>
    <w:rsid w:val="00314A12"/>
    <w:rsid w:val="00366B75"/>
    <w:rsid w:val="003810F0"/>
    <w:rsid w:val="00391374"/>
    <w:rsid w:val="003D4523"/>
    <w:rsid w:val="00447C42"/>
    <w:rsid w:val="00460B57"/>
    <w:rsid w:val="004635FB"/>
    <w:rsid w:val="00492BAE"/>
    <w:rsid w:val="004A17D5"/>
    <w:rsid w:val="004D29B3"/>
    <w:rsid w:val="004D564D"/>
    <w:rsid w:val="005114AB"/>
    <w:rsid w:val="00515C71"/>
    <w:rsid w:val="00523A9A"/>
    <w:rsid w:val="00523BC9"/>
    <w:rsid w:val="00534B33"/>
    <w:rsid w:val="00550F10"/>
    <w:rsid w:val="00560D1F"/>
    <w:rsid w:val="00583D8C"/>
    <w:rsid w:val="00594512"/>
    <w:rsid w:val="00597F97"/>
    <w:rsid w:val="005A3C52"/>
    <w:rsid w:val="005C0996"/>
    <w:rsid w:val="00604CDB"/>
    <w:rsid w:val="00616219"/>
    <w:rsid w:val="006220C2"/>
    <w:rsid w:val="00623467"/>
    <w:rsid w:val="0063761F"/>
    <w:rsid w:val="00691453"/>
    <w:rsid w:val="006A1130"/>
    <w:rsid w:val="006C6590"/>
    <w:rsid w:val="006F0DDE"/>
    <w:rsid w:val="006F118F"/>
    <w:rsid w:val="006F2432"/>
    <w:rsid w:val="00732C10"/>
    <w:rsid w:val="00780017"/>
    <w:rsid w:val="00781758"/>
    <w:rsid w:val="007C43F4"/>
    <w:rsid w:val="007E5532"/>
    <w:rsid w:val="007F3AB7"/>
    <w:rsid w:val="00842AA2"/>
    <w:rsid w:val="00845EF5"/>
    <w:rsid w:val="00853A66"/>
    <w:rsid w:val="00861CC4"/>
    <w:rsid w:val="00886A8E"/>
    <w:rsid w:val="008B650E"/>
    <w:rsid w:val="008F37BB"/>
    <w:rsid w:val="0090283C"/>
    <w:rsid w:val="00906287"/>
    <w:rsid w:val="00960863"/>
    <w:rsid w:val="00972651"/>
    <w:rsid w:val="009C79B1"/>
    <w:rsid w:val="009D0702"/>
    <w:rsid w:val="009D3B1A"/>
    <w:rsid w:val="009E0C7D"/>
    <w:rsid w:val="009E6692"/>
    <w:rsid w:val="009F1953"/>
    <w:rsid w:val="009F3B36"/>
    <w:rsid w:val="009F73CE"/>
    <w:rsid w:val="00A01AB1"/>
    <w:rsid w:val="00A24E8B"/>
    <w:rsid w:val="00A259A9"/>
    <w:rsid w:val="00A35A3D"/>
    <w:rsid w:val="00A4420F"/>
    <w:rsid w:val="00A637D8"/>
    <w:rsid w:val="00A91A4A"/>
    <w:rsid w:val="00AB1ACD"/>
    <w:rsid w:val="00AB2258"/>
    <w:rsid w:val="00AB541E"/>
    <w:rsid w:val="00AC54DD"/>
    <w:rsid w:val="00AE1602"/>
    <w:rsid w:val="00B14BD5"/>
    <w:rsid w:val="00B304A1"/>
    <w:rsid w:val="00B31235"/>
    <w:rsid w:val="00B609A9"/>
    <w:rsid w:val="00B708B9"/>
    <w:rsid w:val="00B86586"/>
    <w:rsid w:val="00BA12BC"/>
    <w:rsid w:val="00BB08EF"/>
    <w:rsid w:val="00BC0698"/>
    <w:rsid w:val="00BD031A"/>
    <w:rsid w:val="00BE4760"/>
    <w:rsid w:val="00BF7F93"/>
    <w:rsid w:val="00C01070"/>
    <w:rsid w:val="00C01E2F"/>
    <w:rsid w:val="00C30ED6"/>
    <w:rsid w:val="00C37AAD"/>
    <w:rsid w:val="00C54257"/>
    <w:rsid w:val="00C5555F"/>
    <w:rsid w:val="00C66CB8"/>
    <w:rsid w:val="00C72CCB"/>
    <w:rsid w:val="00C96DC2"/>
    <w:rsid w:val="00CA7A97"/>
    <w:rsid w:val="00CD4F30"/>
    <w:rsid w:val="00CE421B"/>
    <w:rsid w:val="00D065CD"/>
    <w:rsid w:val="00D14807"/>
    <w:rsid w:val="00D15C34"/>
    <w:rsid w:val="00D2492A"/>
    <w:rsid w:val="00D35AA5"/>
    <w:rsid w:val="00D51643"/>
    <w:rsid w:val="00D736AF"/>
    <w:rsid w:val="00DB006A"/>
    <w:rsid w:val="00DF364B"/>
    <w:rsid w:val="00E06111"/>
    <w:rsid w:val="00E26E85"/>
    <w:rsid w:val="00E35159"/>
    <w:rsid w:val="00E50D94"/>
    <w:rsid w:val="00E559BA"/>
    <w:rsid w:val="00E56AFD"/>
    <w:rsid w:val="00E70370"/>
    <w:rsid w:val="00E8166E"/>
    <w:rsid w:val="00E90504"/>
    <w:rsid w:val="00EA17DB"/>
    <w:rsid w:val="00EA3B3C"/>
    <w:rsid w:val="00EF4C08"/>
    <w:rsid w:val="00F432DF"/>
    <w:rsid w:val="00F54DFA"/>
    <w:rsid w:val="00FA42B5"/>
    <w:rsid w:val="00FB26D0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D7B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Sinespaciado">
    <w:name w:val="No Spacing"/>
    <w:uiPriority w:val="1"/>
    <w:qFormat/>
    <w:rsid w:val="0090283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B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958AE0-3B23-42A3-B88D-5E7436D4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2019-01-31T07:03:00Z</dcterms:created>
  <dcterms:modified xsi:type="dcterms:W3CDTF">2020-10-21T11:09:00Z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